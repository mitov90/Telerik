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265FA7">
        <w:rPr>
          <w:noProof/>
          <w:lang w:val="bg-BG"/>
        </w:rPr>
        <w:t>Игли</w:t>
      </w:r>
      <w:bookmarkStart w:id="0" w:name="_GoBack"/>
      <w:bookmarkEnd w:id="0"/>
      <w:r w:rsidR="003B25D8" w:rsidRPr="003B25D8">
        <w:rPr>
          <w:noProof/>
          <w:lang w:val="bg-BG"/>
        </w:rPr>
        <w:t xml:space="preserve"> </w:t>
      </w:r>
      <w:r w:rsidR="00725DBD">
        <w:rPr>
          <w:noProof/>
          <w:lang w:val="bg-BG"/>
        </w:rPr>
        <w:t>в</w:t>
      </w:r>
      <w:r w:rsidR="003B25D8" w:rsidRPr="003B25D8">
        <w:rPr>
          <w:noProof/>
          <w:lang w:val="bg-BG"/>
        </w:rPr>
        <w:t xml:space="preserve"> </w:t>
      </w:r>
      <w:r w:rsidR="00411200">
        <w:rPr>
          <w:noProof/>
          <w:lang w:val="bg-BG"/>
        </w:rPr>
        <w:t>ш</w:t>
      </w:r>
      <w:r w:rsidR="003B25D8" w:rsidRPr="003B25D8">
        <w:rPr>
          <w:noProof/>
          <w:lang w:val="bg-BG"/>
        </w:rPr>
        <w:t xml:space="preserve">вейцарско </w:t>
      </w:r>
      <w:r w:rsidR="00411200">
        <w:rPr>
          <w:noProof/>
          <w:lang w:val="bg-BG"/>
        </w:rPr>
        <w:t>с</w:t>
      </w:r>
      <w:r w:rsidR="003B25D8" w:rsidRPr="003B25D8">
        <w:rPr>
          <w:noProof/>
          <w:lang w:val="bg-BG"/>
        </w:rPr>
        <w:t>ирене</w:t>
      </w:r>
    </w:p>
    <w:p w:rsidR="003B25D8" w:rsidRPr="003B25D8" w:rsidRDefault="003B25D8" w:rsidP="003B25D8">
      <w:pPr>
        <w:jc w:val="right"/>
      </w:pPr>
      <w:r w:rsidRPr="003B25D8">
        <w:t>Автор: Велко Николов</w:t>
      </w:r>
    </w:p>
    <w:p w:rsidR="002D2B88" w:rsidRPr="002D2B88" w:rsidRDefault="002D2B88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 w:rsidRPr="002D2B88">
        <w:rPr>
          <w:rFonts w:cs="Times New Roman"/>
          <w:b w:val="0"/>
          <w:bCs w:val="0"/>
          <w:szCs w:val="24"/>
          <w:lang w:val="bg-BG"/>
        </w:rPr>
        <w:t xml:space="preserve">Значи си мислите че владеете </w:t>
      </w:r>
      <w:r w:rsidR="005C7E43">
        <w:rPr>
          <w:rFonts w:cs="Times New Roman"/>
          <w:b w:val="0"/>
          <w:bCs w:val="0"/>
          <w:szCs w:val="24"/>
          <w:lang w:val="bg-BG"/>
        </w:rPr>
        <w:t>търсенето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? Добре, да видим. И в тази задача ще търсите мястото на числа в масив. За разлика от класическата задача обаче, този път в масива са разпръснати </w:t>
      </w:r>
      <w:r w:rsidRPr="003D6977">
        <w:rPr>
          <w:rFonts w:cs="Times New Roman"/>
          <w:bCs w:val="0"/>
          <w:szCs w:val="24"/>
          <w:lang w:val="bg-BG"/>
        </w:rPr>
        <w:t>празни елементи</w:t>
      </w:r>
      <w:r w:rsidR="006424C7">
        <w:rPr>
          <w:rFonts w:cs="Times New Roman"/>
          <w:b w:val="0"/>
          <w:bCs w:val="0"/>
          <w:szCs w:val="24"/>
          <w:lang w:val="bg-BG"/>
        </w:rPr>
        <w:t xml:space="preserve"> (“дупки”), с които ще трябва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 по някакъв начин да се справите.</w:t>
      </w:r>
    </w:p>
    <w:p w:rsidR="002D2B88" w:rsidRDefault="002D2B88" w:rsidP="002D2B88">
      <w:pPr>
        <w:pStyle w:val="Heading3"/>
        <w:rPr>
          <w:rFonts w:cs="Times New Roman"/>
          <w:b w:val="0"/>
          <w:bCs w:val="0"/>
          <w:szCs w:val="24"/>
          <w:lang w:val="bg-BG"/>
        </w:rPr>
      </w:pPr>
      <w:r w:rsidRPr="002D2B88">
        <w:rPr>
          <w:rFonts w:cs="Times New Roman"/>
          <w:b w:val="0"/>
          <w:bCs w:val="0"/>
          <w:szCs w:val="24"/>
          <w:lang w:val="bg-BG"/>
        </w:rPr>
        <w:t xml:space="preserve">От конзолата ще прочетете поредица </w:t>
      </w:r>
      <w:r w:rsidRPr="00D759EF">
        <w:rPr>
          <w:rFonts w:cs="Times New Roman"/>
          <w:bCs w:val="0"/>
          <w:szCs w:val="24"/>
          <w:lang w:val="bg-BG"/>
        </w:rPr>
        <w:t>монотонно нарастващи цели числа</w:t>
      </w:r>
      <w:r w:rsidRPr="002D2B88">
        <w:rPr>
          <w:rFonts w:cs="Times New Roman"/>
          <w:b w:val="0"/>
          <w:bCs w:val="0"/>
          <w:szCs w:val="24"/>
          <w:lang w:val="bg-BG"/>
        </w:rPr>
        <w:t>, с</w:t>
      </w:r>
      <w:r w:rsidR="008F1D81">
        <w:rPr>
          <w:rFonts w:cs="Times New Roman"/>
          <w:b w:val="0"/>
          <w:bCs w:val="0"/>
          <w:szCs w:val="24"/>
          <w:lang w:val="bg-BG"/>
        </w:rPr>
        <w:t>ъс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 </w:t>
      </w:r>
      <w:r w:rsidR="00775DA0">
        <w:rPr>
          <w:rFonts w:cs="Times New Roman"/>
          <w:b w:val="0"/>
          <w:bCs w:val="0"/>
          <w:szCs w:val="24"/>
          <w:lang w:val="bg-BG"/>
        </w:rPr>
        <w:t>случайно разпределени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 между тях </w:t>
      </w:r>
      <w:r w:rsidRPr="00775DA0">
        <w:rPr>
          <w:rFonts w:cs="Times New Roman"/>
          <w:bCs w:val="0"/>
          <w:szCs w:val="24"/>
          <w:lang w:val="bg-BG"/>
        </w:rPr>
        <w:t>нули</w:t>
      </w:r>
      <w:r w:rsidR="00775DA0">
        <w:rPr>
          <w:rFonts w:cs="Times New Roman"/>
          <w:b w:val="0"/>
          <w:bCs w:val="0"/>
          <w:szCs w:val="24"/>
          <w:lang w:val="bg-BG"/>
        </w:rPr>
        <w:t xml:space="preserve"> („дупките“)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 - това е масивът</w:t>
      </w:r>
      <w:r w:rsidR="005A61E1">
        <w:rPr>
          <w:rFonts w:cs="Times New Roman"/>
          <w:b w:val="0"/>
          <w:bCs w:val="0"/>
          <w:szCs w:val="24"/>
          <w:lang w:val="bg-BG"/>
        </w:rPr>
        <w:t>,</w:t>
      </w:r>
      <w:r w:rsidR="00E478E3">
        <w:rPr>
          <w:rFonts w:cs="Times New Roman"/>
          <w:b w:val="0"/>
          <w:bCs w:val="0"/>
          <w:szCs w:val="24"/>
          <w:lang w:val="bg-BG"/>
        </w:rPr>
        <w:t xml:space="preserve"> в който ще търсите -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 за кратко “швейцарско сирене”. След това, ще прочетете редица цели числа, ч</w:t>
      </w:r>
      <w:r w:rsidR="00A95C0E">
        <w:rPr>
          <w:rFonts w:cs="Times New Roman"/>
          <w:b w:val="0"/>
          <w:bCs w:val="0"/>
          <w:szCs w:val="24"/>
          <w:lang w:val="bg-BG"/>
        </w:rPr>
        <w:t xml:space="preserve">иито позиции трябва да намерите в „сиренето“ - </w:t>
      </w:r>
      <w:r w:rsidRPr="002D2B88">
        <w:rPr>
          <w:rFonts w:cs="Times New Roman"/>
          <w:b w:val="0"/>
          <w:bCs w:val="0"/>
          <w:szCs w:val="24"/>
          <w:lang w:val="bg-BG"/>
        </w:rPr>
        <w:t xml:space="preserve"> за кратко “игли”.</w:t>
      </w:r>
    </w:p>
    <w:p w:rsidR="004C3BF2" w:rsidRPr="004C3BF2" w:rsidRDefault="004C3BF2" w:rsidP="004C3BF2">
      <w:pPr>
        <w:rPr>
          <w:lang w:val="bg-BG"/>
        </w:rPr>
      </w:pPr>
      <w:r w:rsidRPr="004C3BF2">
        <w:rPr>
          <w:lang w:val="bg-BG"/>
        </w:rPr>
        <w:t xml:space="preserve">От вас се </w:t>
      </w:r>
      <w:r>
        <w:rPr>
          <w:lang w:val="bg-BG"/>
        </w:rPr>
        <w:t>напишете програма, която изчислява</w:t>
      </w:r>
      <w:r w:rsidRPr="004C3BF2">
        <w:rPr>
          <w:lang w:val="bg-BG"/>
        </w:rPr>
        <w:t xml:space="preserve"> най-лявата позиция</w:t>
      </w:r>
      <w:r w:rsidR="00ED5B29">
        <w:rPr>
          <w:lang w:val="bg-BG"/>
        </w:rPr>
        <w:t>,</w:t>
      </w:r>
      <w:r w:rsidRPr="004C3BF2">
        <w:rPr>
          <w:lang w:val="bg-BG"/>
        </w:rPr>
        <w:t xml:space="preserve"> на която би могла </w:t>
      </w:r>
      <w:r w:rsidRPr="005D0020">
        <w:rPr>
          <w:b/>
          <w:lang w:val="bg-BG"/>
        </w:rPr>
        <w:t>да се вмъкне всяка игла</w:t>
      </w:r>
      <w:r w:rsidRPr="004C3BF2">
        <w:rPr>
          <w:lang w:val="bg-BG"/>
        </w:rPr>
        <w:t xml:space="preserve">, без да нарушава частично-подреденото свойство на масива, т.е. така че при </w:t>
      </w:r>
      <w:r w:rsidRPr="001C7550">
        <w:rPr>
          <w:b/>
          <w:lang w:val="bg-BG"/>
        </w:rPr>
        <w:t>махане на вс</w:t>
      </w:r>
      <w:r w:rsidR="007D2B4D" w:rsidRPr="001C7550">
        <w:rPr>
          <w:b/>
          <w:lang w:val="bg-BG"/>
        </w:rPr>
        <w:t>ички нули</w:t>
      </w:r>
      <w:r w:rsidR="007D2B4D">
        <w:rPr>
          <w:lang w:val="bg-BG"/>
        </w:rPr>
        <w:t xml:space="preserve"> да се получи </w:t>
      </w:r>
      <w:r w:rsidR="007D2B4D" w:rsidRPr="00981A10">
        <w:rPr>
          <w:b/>
          <w:lang w:val="bg-BG"/>
        </w:rPr>
        <w:t>сортиран</w:t>
      </w:r>
      <w:r w:rsidRPr="00981A10">
        <w:rPr>
          <w:b/>
          <w:lang w:val="bg-BG"/>
        </w:rPr>
        <w:t xml:space="preserve"> </w:t>
      </w:r>
      <w:r w:rsidR="007D2B4D" w:rsidRPr="00981A10">
        <w:rPr>
          <w:b/>
          <w:lang w:val="bg-BG"/>
        </w:rPr>
        <w:t>масив</w:t>
      </w:r>
      <w:r w:rsidRPr="004C3BF2">
        <w:rPr>
          <w:lang w:val="bg-BG"/>
        </w:rPr>
        <w:t xml:space="preserve">, т.е. </w:t>
      </w:r>
      <w:r w:rsidR="00360A5D">
        <w:rPr>
          <w:lang w:val="bg-BG"/>
        </w:rPr>
        <w:t>сирене</w:t>
      </w:r>
      <w:r w:rsidRPr="004C3BF2">
        <w:rPr>
          <w:lang w:val="bg-BG"/>
        </w:rPr>
        <w:t>.</w:t>
      </w:r>
    </w:p>
    <w:p w:rsidR="00B80B20" w:rsidRPr="00734E90" w:rsidRDefault="00B80B20" w:rsidP="002D2B88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AD6764" w:rsidRPr="00AD6764" w:rsidRDefault="004B14E1" w:rsidP="00AD6764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>Входът се чете от конзолата.</w:t>
      </w:r>
    </w:p>
    <w:p w:rsidR="004B14E1" w:rsidRPr="004B14E1" w:rsidRDefault="004B14E1" w:rsidP="00AD6764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 xml:space="preserve">На първият ред ще прочетете две цели числа разделени с интервал: </w:t>
      </w:r>
      <w:r w:rsidRPr="00E7032E">
        <w:rPr>
          <w:rFonts w:cs="Times New Roman"/>
          <w:bCs w:val="0"/>
          <w:szCs w:val="24"/>
          <w:lang w:val="bg-BG"/>
        </w:rPr>
        <w:t>C</w:t>
      </w:r>
      <w:r w:rsidR="00E7032E">
        <w:rPr>
          <w:rFonts w:cs="Times New Roman"/>
          <w:b w:val="0"/>
          <w:bCs w:val="0"/>
          <w:szCs w:val="24"/>
          <w:lang w:val="bg-BG"/>
        </w:rPr>
        <w:t xml:space="preserve"> и</w:t>
      </w:r>
      <w:r w:rsidRPr="004B14E1">
        <w:rPr>
          <w:rFonts w:cs="Times New Roman"/>
          <w:b w:val="0"/>
          <w:bCs w:val="0"/>
          <w:szCs w:val="24"/>
          <w:lang w:val="bg-BG"/>
        </w:rPr>
        <w:t xml:space="preserve"> </w:t>
      </w:r>
      <w:r w:rsidRPr="00E7032E">
        <w:rPr>
          <w:rFonts w:cs="Times New Roman"/>
          <w:bCs w:val="0"/>
          <w:szCs w:val="24"/>
          <w:lang w:val="bg-BG"/>
        </w:rPr>
        <w:t>N</w:t>
      </w:r>
    </w:p>
    <w:p w:rsidR="004B14E1" w:rsidRPr="004B14E1" w:rsidRDefault="004B14E1" w:rsidP="00AD6764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 xml:space="preserve">На вторият ред ще прочетете </w:t>
      </w:r>
      <w:r w:rsidRPr="00726FE0">
        <w:rPr>
          <w:rFonts w:cs="Times New Roman"/>
          <w:bCs w:val="0"/>
          <w:szCs w:val="24"/>
          <w:lang w:val="bg-BG"/>
        </w:rPr>
        <w:t>C</w:t>
      </w:r>
      <w:r w:rsidRPr="004B14E1">
        <w:rPr>
          <w:rFonts w:cs="Times New Roman"/>
          <w:b w:val="0"/>
          <w:bCs w:val="0"/>
          <w:szCs w:val="24"/>
          <w:lang w:val="bg-BG"/>
        </w:rPr>
        <w:t xml:space="preserve"> на брой </w:t>
      </w:r>
      <w:r w:rsidRPr="00BD7753">
        <w:rPr>
          <w:rFonts w:cs="Times New Roman"/>
          <w:b w:val="0"/>
          <w:bCs w:val="0"/>
          <w:szCs w:val="24"/>
          <w:lang w:val="bg-BG"/>
        </w:rPr>
        <w:t>неотрицателни</w:t>
      </w:r>
      <w:r w:rsidRPr="004B14E1">
        <w:rPr>
          <w:rFonts w:cs="Times New Roman"/>
          <w:b w:val="0"/>
          <w:bCs w:val="0"/>
          <w:szCs w:val="24"/>
          <w:lang w:val="bg-BG"/>
        </w:rPr>
        <w:t xml:space="preserve"> цели числа (</w:t>
      </w:r>
      <w:r w:rsidR="00625BBC" w:rsidRPr="00665AA0">
        <w:rPr>
          <w:rFonts w:cs="Times New Roman"/>
          <w:bCs w:val="0"/>
          <w:szCs w:val="24"/>
          <w:lang w:val="bg-BG"/>
        </w:rPr>
        <w:t>масива</w:t>
      </w:r>
      <w:r w:rsidR="00625BBC" w:rsidRPr="004B14E1">
        <w:rPr>
          <w:rFonts w:cs="Times New Roman"/>
          <w:b w:val="0"/>
          <w:bCs w:val="0"/>
          <w:szCs w:val="24"/>
          <w:lang w:val="bg-BG"/>
        </w:rPr>
        <w:t xml:space="preserve"> </w:t>
      </w:r>
      <w:r w:rsidR="00DB07AF">
        <w:rPr>
          <w:rFonts w:cs="Times New Roman"/>
          <w:b w:val="0"/>
          <w:bCs w:val="0"/>
          <w:szCs w:val="24"/>
          <w:lang w:val="bg-BG"/>
        </w:rPr>
        <w:t>а.к.а</w:t>
      </w:r>
      <w:r w:rsidR="00DD5131">
        <w:rPr>
          <w:rFonts w:cs="Times New Roman"/>
          <w:b w:val="0"/>
          <w:bCs w:val="0"/>
          <w:szCs w:val="24"/>
          <w:lang w:val="bg-BG"/>
        </w:rPr>
        <w:t>.</w:t>
      </w:r>
      <w:r w:rsidR="00625BBC" w:rsidRPr="00625BBC">
        <w:rPr>
          <w:rFonts w:cs="Times New Roman"/>
          <w:b w:val="0"/>
          <w:bCs w:val="0"/>
          <w:szCs w:val="24"/>
          <w:lang w:val="bg-BG"/>
        </w:rPr>
        <w:t xml:space="preserve"> </w:t>
      </w:r>
      <w:r w:rsidR="00625BBC" w:rsidRPr="004B14E1">
        <w:rPr>
          <w:rFonts w:cs="Times New Roman"/>
          <w:b w:val="0"/>
          <w:bCs w:val="0"/>
          <w:szCs w:val="24"/>
          <w:lang w:val="bg-BG"/>
        </w:rPr>
        <w:t>сиренето</w:t>
      </w:r>
      <w:r w:rsidRPr="004B14E1">
        <w:rPr>
          <w:rFonts w:cs="Times New Roman"/>
          <w:b w:val="0"/>
          <w:bCs w:val="0"/>
          <w:szCs w:val="24"/>
          <w:lang w:val="bg-BG"/>
        </w:rPr>
        <w:t>),</w:t>
      </w:r>
      <w:r w:rsidR="003201BE">
        <w:rPr>
          <w:rFonts w:cs="Times New Roman"/>
          <w:b w:val="0"/>
          <w:bCs w:val="0"/>
          <w:szCs w:val="24"/>
          <w:lang w:val="bg-BG"/>
        </w:rPr>
        <w:t xml:space="preserve"> образуващи нарастваща редица (ако не броим </w:t>
      </w:r>
      <w:r w:rsidRPr="004B14E1">
        <w:rPr>
          <w:rFonts w:cs="Times New Roman"/>
          <w:b w:val="0"/>
          <w:bCs w:val="0"/>
          <w:szCs w:val="24"/>
          <w:lang w:val="bg-BG"/>
        </w:rPr>
        <w:t>нулите</w:t>
      </w:r>
      <w:r w:rsidR="003201BE">
        <w:rPr>
          <w:rFonts w:cs="Times New Roman"/>
          <w:b w:val="0"/>
          <w:bCs w:val="0"/>
          <w:szCs w:val="24"/>
          <w:lang w:val="bg-BG"/>
        </w:rPr>
        <w:t>)</w:t>
      </w:r>
      <w:r w:rsidRPr="004B14E1">
        <w:rPr>
          <w:rFonts w:cs="Times New Roman"/>
          <w:b w:val="0"/>
          <w:bCs w:val="0"/>
          <w:szCs w:val="24"/>
          <w:lang w:val="bg-BG"/>
        </w:rPr>
        <w:t>.</w:t>
      </w:r>
    </w:p>
    <w:p w:rsidR="004B14E1" w:rsidRDefault="004B14E1" w:rsidP="00AD6764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/>
        </w:rPr>
      </w:pPr>
      <w:r w:rsidRPr="004B14E1">
        <w:rPr>
          <w:rFonts w:cs="Times New Roman"/>
          <w:b w:val="0"/>
          <w:bCs w:val="0"/>
          <w:szCs w:val="24"/>
          <w:lang w:val="bg-BG"/>
        </w:rPr>
        <w:t xml:space="preserve">На третият ред ще прочетете </w:t>
      </w:r>
      <w:r w:rsidRPr="009F6808">
        <w:rPr>
          <w:rFonts w:cs="Times New Roman"/>
          <w:bCs w:val="0"/>
          <w:szCs w:val="24"/>
          <w:lang w:val="bg-BG"/>
        </w:rPr>
        <w:t>N</w:t>
      </w:r>
      <w:r w:rsidRPr="004B14E1">
        <w:rPr>
          <w:rFonts w:cs="Times New Roman"/>
          <w:b w:val="0"/>
          <w:bCs w:val="0"/>
          <w:szCs w:val="24"/>
          <w:lang w:val="bg-BG"/>
        </w:rPr>
        <w:t xml:space="preserve"> на брой положителни цели числа (</w:t>
      </w:r>
      <w:r w:rsidR="00FB330F" w:rsidRPr="00665AA0">
        <w:rPr>
          <w:rFonts w:cs="Times New Roman"/>
          <w:bCs w:val="0"/>
          <w:szCs w:val="24"/>
          <w:lang w:val="bg-BG"/>
        </w:rPr>
        <w:t>търсените числа</w:t>
      </w:r>
      <w:r w:rsidR="00FB330F">
        <w:rPr>
          <w:rFonts w:cs="Times New Roman"/>
          <w:b w:val="0"/>
          <w:bCs w:val="0"/>
          <w:szCs w:val="24"/>
          <w:lang w:val="bg-BG"/>
        </w:rPr>
        <w:t xml:space="preserve"> а.к.а. </w:t>
      </w:r>
      <w:r w:rsidRPr="004B14E1">
        <w:rPr>
          <w:rFonts w:cs="Times New Roman"/>
          <w:b w:val="0"/>
          <w:bCs w:val="0"/>
          <w:szCs w:val="24"/>
          <w:lang w:val="bg-BG"/>
        </w:rPr>
        <w:t>иглите).</w:t>
      </w:r>
    </w:p>
    <w:p w:rsidR="00034466" w:rsidRPr="00034466" w:rsidRDefault="00034466" w:rsidP="00AD6764">
      <w:r w:rsidRPr="00AD6764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490EF7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C3655B" w:rsidRPr="00C3655B" w:rsidRDefault="004549B5" w:rsidP="00C3655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 w:eastAsia="ja-JP"/>
        </w:rPr>
      </w:pPr>
      <w:r>
        <w:rPr>
          <w:rFonts w:cs="Times New Roman"/>
          <w:b w:val="0"/>
          <w:bCs w:val="0"/>
          <w:szCs w:val="24"/>
          <w:lang w:val="bg-BG" w:eastAsia="ja-JP"/>
        </w:rPr>
        <w:t>Изходът</w:t>
      </w: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 се печата на конзолата.</w:t>
      </w:r>
    </w:p>
    <w:p w:rsidR="004549B5" w:rsidRDefault="004549B5" w:rsidP="00C3655B">
      <w:pPr>
        <w:pStyle w:val="Heading3"/>
        <w:spacing w:before="120" w:after="120"/>
        <w:rPr>
          <w:rFonts w:cs="Times New Roman"/>
          <w:b w:val="0"/>
          <w:bCs w:val="0"/>
          <w:szCs w:val="24"/>
          <w:lang w:val="bg-BG" w:eastAsia="ja-JP"/>
        </w:rPr>
      </w:pP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На единствения ред на изхода изпишете </w:t>
      </w:r>
      <w:r w:rsidRPr="00123C62">
        <w:rPr>
          <w:rFonts w:cs="Times New Roman"/>
          <w:bCs w:val="0"/>
          <w:szCs w:val="24"/>
          <w:lang w:val="bg-BG" w:eastAsia="ja-JP"/>
        </w:rPr>
        <w:t>N</w:t>
      </w:r>
      <w:r w:rsidRPr="004549B5">
        <w:rPr>
          <w:rFonts w:cs="Times New Roman"/>
          <w:b w:val="0"/>
          <w:bCs w:val="0"/>
          <w:szCs w:val="24"/>
          <w:lang w:val="bg-BG" w:eastAsia="ja-JP"/>
        </w:rPr>
        <w:t xml:space="preserve"> на брой числа, разделени с интервал. Всяко число представлява най-лявата позиция, на която би могъл да се вмъкне съответният елемент от входа (игла). </w:t>
      </w:r>
    </w:p>
    <w:p w:rsidR="0014089F" w:rsidRPr="00734E90" w:rsidRDefault="0014089F" w:rsidP="004549B5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E03A2" w:rsidRPr="00F32A86" w:rsidRDefault="001E03A2" w:rsidP="001E03A2">
      <w:pPr>
        <w:numPr>
          <w:ilvl w:val="0"/>
          <w:numId w:val="17"/>
        </w:numPr>
        <w:spacing w:before="0" w:after="0"/>
        <w:jc w:val="left"/>
      </w:pPr>
      <w:r w:rsidRPr="001E03A2">
        <w:t>Всички числа от входа се побират в 32-битово цяло число със знак.</w:t>
      </w:r>
    </w:p>
    <w:p w:rsidR="00F32A86" w:rsidRPr="001E03A2" w:rsidRDefault="00F32A86" w:rsidP="001E03A2">
      <w:pPr>
        <w:numPr>
          <w:ilvl w:val="0"/>
          <w:numId w:val="17"/>
        </w:numPr>
        <w:spacing w:before="0" w:after="0"/>
        <w:jc w:val="left"/>
      </w:pPr>
      <w:r w:rsidRPr="004D5369">
        <w:rPr>
          <w:b/>
        </w:rPr>
        <w:t>N</w:t>
      </w:r>
      <w:r>
        <w:t xml:space="preserve"> </w:t>
      </w:r>
      <w:r>
        <w:rPr>
          <w:lang w:val="bg-BG"/>
        </w:rPr>
        <w:t xml:space="preserve">ще бъде число между </w:t>
      </w:r>
      <w:r w:rsidRPr="004E2134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4E2134">
        <w:rPr>
          <w:b/>
          <w:lang w:val="bg-BG"/>
        </w:rPr>
        <w:t>1000</w:t>
      </w:r>
      <w:r>
        <w:rPr>
          <w:lang w:val="bg-BG"/>
        </w:rPr>
        <w:t>, включително.</w:t>
      </w:r>
    </w:p>
    <w:p w:rsidR="001E03A2" w:rsidRPr="001E03A2" w:rsidRDefault="004D5369" w:rsidP="001E03A2">
      <w:pPr>
        <w:numPr>
          <w:ilvl w:val="0"/>
          <w:numId w:val="17"/>
        </w:numPr>
        <w:spacing w:before="0" w:after="0"/>
        <w:jc w:val="left"/>
      </w:pPr>
      <w:r w:rsidRPr="008307F9">
        <w:rPr>
          <w:b/>
        </w:rPr>
        <w:t>C</w:t>
      </w:r>
      <w:r>
        <w:t xml:space="preserve"> </w:t>
      </w:r>
      <w:r>
        <w:rPr>
          <w:lang w:val="bg-BG"/>
        </w:rPr>
        <w:t xml:space="preserve">ще бъде число между </w:t>
      </w:r>
      <w:r w:rsidRPr="004E2134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4E2134">
        <w:rPr>
          <w:b/>
          <w:lang w:val="bg-BG"/>
        </w:rPr>
        <w:t>50 000</w:t>
      </w:r>
      <w:r>
        <w:rPr>
          <w:lang w:val="bg-BG"/>
        </w:rPr>
        <w:t>, включително.</w:t>
      </w:r>
    </w:p>
    <w:p w:rsidR="001E03A2" w:rsidRPr="001E03A2" w:rsidRDefault="001E03A2" w:rsidP="001E03A2">
      <w:pPr>
        <w:numPr>
          <w:ilvl w:val="0"/>
          <w:numId w:val="17"/>
        </w:numPr>
        <w:spacing w:before="0" w:after="0"/>
        <w:jc w:val="left"/>
      </w:pPr>
      <w:r w:rsidRPr="001E03A2">
        <w:t xml:space="preserve">Броят нули във всеки масив е от </w:t>
      </w:r>
      <w:r w:rsidRPr="00BA53E7">
        <w:rPr>
          <w:b/>
        </w:rPr>
        <w:t>10%</w:t>
      </w:r>
      <w:r w:rsidRPr="001E03A2">
        <w:t xml:space="preserve"> до </w:t>
      </w:r>
      <w:r w:rsidRPr="00BA53E7">
        <w:rPr>
          <w:b/>
        </w:rPr>
        <w:t>40%</w:t>
      </w:r>
      <w:r w:rsidRPr="001E03A2">
        <w:t xml:space="preserve"> от всички числа, освен в най-кратките тестове.</w:t>
      </w:r>
    </w:p>
    <w:p w:rsidR="006548CD" w:rsidRPr="00C02EAD" w:rsidRDefault="001E03A2" w:rsidP="003E6B5A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1E03A2">
        <w:t>Позволено време за изпълнение на програмата: 0.35 секунди. Позволена памет: 16 MB.</w:t>
      </w:r>
      <w:r w:rsidR="003E6B5A" w:rsidRPr="00C02EAD">
        <w:rPr>
          <w:lang w:val="bg-BG"/>
        </w:rPr>
        <w:t xml:space="preserve"> </w:t>
      </w:r>
    </w:p>
    <w:p w:rsidR="00A12771" w:rsidRDefault="00A12771" w:rsidP="00EF7C32">
      <w:pPr>
        <w:pStyle w:val="Heading3"/>
        <w:rPr>
          <w:lang w:val="bg-BG" w:eastAsia="ja-JP"/>
        </w:rPr>
      </w:pPr>
    </w:p>
    <w:p w:rsidR="00A12771" w:rsidRDefault="00A12771" w:rsidP="00A12771">
      <w:pPr>
        <w:rPr>
          <w:lang w:val="bg-BG" w:eastAsia="ja-JP"/>
        </w:rPr>
      </w:pPr>
    </w:p>
    <w:p w:rsidR="00A12771" w:rsidRDefault="00A12771" w:rsidP="00A12771">
      <w:pPr>
        <w:rPr>
          <w:lang w:val="bg-BG" w:eastAsia="ja-JP"/>
        </w:rPr>
      </w:pPr>
    </w:p>
    <w:p w:rsidR="00A12771" w:rsidRDefault="00A12771" w:rsidP="00A12771">
      <w:pPr>
        <w:rPr>
          <w:lang w:val="bg-BG" w:eastAsia="ja-JP"/>
        </w:rPr>
      </w:pPr>
    </w:p>
    <w:p w:rsidR="00A12771" w:rsidRPr="00A12771" w:rsidRDefault="00A12771" w:rsidP="00A12771">
      <w:pPr>
        <w:rPr>
          <w:lang w:val="bg-BG" w:eastAsia="ja-JP"/>
        </w:rPr>
      </w:pP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0330"/>
      </w:tblGrid>
      <w:tr w:rsidR="00A12771" w:rsidRPr="00734E90" w:rsidTr="008803FA">
        <w:trPr>
          <w:trHeight w:val="510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2771" w:rsidRPr="00734E90" w:rsidRDefault="00A12771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</w:tr>
      <w:tr w:rsidR="00A12771" w:rsidRPr="00734E90" w:rsidTr="00B045A7">
        <w:trPr>
          <w:trHeight w:val="726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71" w:rsidRDefault="00A12771" w:rsidP="00A12771">
            <w:r>
              <w:rPr>
                <w:rFonts w:ascii="Consolas" w:eastAsia="Consolas" w:hAnsi="Consolas" w:cs="Consolas"/>
              </w:rPr>
              <w:t>23 9</w:t>
            </w:r>
          </w:p>
          <w:p w:rsidR="00A12771" w:rsidRDefault="00A12771" w:rsidP="00A12771">
            <w:r>
              <w:rPr>
                <w:rFonts w:ascii="Consolas" w:eastAsia="Consolas" w:hAnsi="Consolas" w:cs="Consolas"/>
              </w:rPr>
              <w:t>3 5 1</w:t>
            </w:r>
            <w:r w:rsidR="00600C76">
              <w:rPr>
                <w:rFonts w:ascii="Consolas" w:eastAsia="Consolas" w:hAnsi="Consolas" w:cs="Consolas"/>
              </w:rPr>
              <w:t>1 0 0 0 12 12 0 0 0 12 12 70 71</w:t>
            </w:r>
            <w:r>
              <w:rPr>
                <w:rFonts w:ascii="Consolas" w:eastAsia="Consolas" w:hAnsi="Consolas" w:cs="Consolas"/>
              </w:rPr>
              <w:t xml:space="preserve"> 0 90 123 140 150 166 190 0</w:t>
            </w:r>
          </w:p>
          <w:p w:rsidR="00A12771" w:rsidRPr="000666EA" w:rsidRDefault="00A12771" w:rsidP="003B5451">
            <w:pPr>
              <w:spacing w:before="0" w:after="0"/>
              <w:rPr>
                <w:lang w:val="bg-BG"/>
              </w:rPr>
            </w:pPr>
            <w:r>
              <w:rPr>
                <w:rFonts w:ascii="Consolas" w:eastAsia="Consolas" w:hAnsi="Consolas" w:cs="Consolas"/>
              </w:rPr>
              <w:t>5 13 90 1 70 75 7 188 12</w:t>
            </w:r>
          </w:p>
        </w:tc>
      </w:tr>
      <w:tr w:rsidR="00B045A7" w:rsidRPr="00734E90" w:rsidTr="00B045A7">
        <w:trPr>
          <w:trHeight w:val="94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5A7" w:rsidRPr="00B045A7" w:rsidRDefault="00B045A7" w:rsidP="00A12771">
            <w:pPr>
              <w:rPr>
                <w:rFonts w:asciiTheme="minorHAnsi" w:eastAsia="Consolas" w:hAnsiTheme="minorHAnsi" w:cs="Consolas"/>
                <w:b/>
                <w:lang w:val="bg-BG"/>
              </w:rPr>
            </w:pPr>
            <w:r w:rsidRPr="00B045A7">
              <w:rPr>
                <w:rFonts w:asciiTheme="minorHAnsi" w:eastAsia="Consolas" w:hAnsiTheme="minorHAnsi" w:cs="Consolas"/>
                <w:b/>
                <w:lang w:val="bg-BG"/>
              </w:rPr>
              <w:t>Изход</w:t>
            </w:r>
          </w:p>
        </w:tc>
      </w:tr>
      <w:tr w:rsidR="008803FA" w:rsidRPr="00734E90" w:rsidTr="00B045A7">
        <w:trPr>
          <w:trHeight w:val="94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3FA" w:rsidRPr="00020A1E" w:rsidRDefault="00020A1E" w:rsidP="00A12771">
            <w:pPr>
              <w:rPr>
                <w:rFonts w:ascii="Consolas" w:hAnsi="Consolas" w:cs="Consolas"/>
                <w:lang w:val="bg-BG"/>
              </w:rPr>
            </w:pPr>
            <w:r w:rsidRPr="00020A1E">
              <w:rPr>
                <w:rFonts w:ascii="Consolas" w:hAnsi="Consolas" w:cs="Consolas"/>
              </w:rPr>
              <w:t>1 13 15 0 13 15 2 21 3</w:t>
            </w:r>
          </w:p>
        </w:tc>
      </w:tr>
      <w:tr w:rsidR="005B27AE" w:rsidRPr="00734E90" w:rsidTr="00B045A7">
        <w:trPr>
          <w:trHeight w:val="94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74" w:rsidRDefault="006E4474" w:rsidP="006E4474">
            <w:r>
              <w:rPr>
                <w:b/>
              </w:rPr>
              <w:t>Решение на примера:</w:t>
            </w:r>
          </w:p>
          <w:p w:rsidR="006E4474" w:rsidRDefault="006E4474" w:rsidP="006E4474">
            <w:r w:rsidRPr="00654898">
              <w:rPr>
                <w:b/>
              </w:rPr>
              <w:t>5</w:t>
            </w:r>
            <w:r>
              <w:t xml:space="preserve"> - позиция </w:t>
            </w:r>
            <w:r w:rsidRPr="00654898">
              <w:rPr>
                <w:b/>
              </w:rPr>
              <w:t>1</w:t>
            </w:r>
            <w:r>
              <w:t xml:space="preserve"> (между 3 и 5)</w:t>
            </w:r>
          </w:p>
          <w:p w:rsidR="006E4474" w:rsidRDefault="006E4474" w:rsidP="006E4474">
            <w:r w:rsidRPr="00654898">
              <w:rPr>
                <w:b/>
              </w:rPr>
              <w:t>13</w:t>
            </w:r>
            <w:r>
              <w:t xml:space="preserve"> - позиция </w:t>
            </w:r>
            <w:r w:rsidRPr="00654898">
              <w:rPr>
                <w:b/>
              </w:rPr>
              <w:t>13</w:t>
            </w:r>
            <w:r>
              <w:t xml:space="preserve"> (между 12 и 70)</w:t>
            </w:r>
          </w:p>
          <w:p w:rsidR="006E4474" w:rsidRDefault="006E4474" w:rsidP="006E4474">
            <w:r w:rsidRPr="00654898">
              <w:rPr>
                <w:b/>
              </w:rPr>
              <w:t>90</w:t>
            </w:r>
            <w:r>
              <w:t xml:space="preserve"> - позиция </w:t>
            </w:r>
            <w:r w:rsidRPr="00654898">
              <w:rPr>
                <w:b/>
              </w:rPr>
              <w:t>15</w:t>
            </w:r>
            <w:r>
              <w:t xml:space="preserve"> (между 71 и 0)</w:t>
            </w:r>
          </w:p>
          <w:p w:rsidR="006E4474" w:rsidRDefault="006E4474" w:rsidP="006E4474">
            <w:r w:rsidRPr="00654898">
              <w:rPr>
                <w:b/>
              </w:rPr>
              <w:t>1</w:t>
            </w:r>
            <w:r>
              <w:t xml:space="preserve"> - позиция </w:t>
            </w:r>
            <w:r w:rsidRPr="00654898">
              <w:rPr>
                <w:b/>
              </w:rPr>
              <w:t>0</w:t>
            </w:r>
            <w:r>
              <w:t xml:space="preserve"> (преди 3)</w:t>
            </w:r>
          </w:p>
          <w:p w:rsidR="006E4474" w:rsidRDefault="006E4474" w:rsidP="006E4474">
            <w:r w:rsidRPr="00654898">
              <w:rPr>
                <w:b/>
              </w:rPr>
              <w:t>70</w:t>
            </w:r>
            <w:r>
              <w:t xml:space="preserve"> - позиция </w:t>
            </w:r>
            <w:r w:rsidRPr="00654898">
              <w:rPr>
                <w:b/>
              </w:rPr>
              <w:t>13</w:t>
            </w:r>
            <w:r>
              <w:t xml:space="preserve"> (между 12 и 70)</w:t>
            </w:r>
          </w:p>
          <w:p w:rsidR="006E4474" w:rsidRDefault="006E4474" w:rsidP="006E4474">
            <w:r w:rsidRPr="00654898">
              <w:rPr>
                <w:b/>
              </w:rPr>
              <w:t>75</w:t>
            </w:r>
            <w:r>
              <w:t xml:space="preserve"> - позиция </w:t>
            </w:r>
            <w:r w:rsidRPr="00654898">
              <w:rPr>
                <w:b/>
              </w:rPr>
              <w:t>15</w:t>
            </w:r>
            <w:r>
              <w:t xml:space="preserve"> (между 71 и 0)</w:t>
            </w:r>
          </w:p>
          <w:p w:rsidR="006E4474" w:rsidRDefault="006E4474" w:rsidP="006E4474">
            <w:r w:rsidRPr="00654898">
              <w:rPr>
                <w:b/>
              </w:rPr>
              <w:t>7</w:t>
            </w:r>
            <w:r>
              <w:t xml:space="preserve"> - позиция </w:t>
            </w:r>
            <w:r w:rsidRPr="00654898">
              <w:rPr>
                <w:b/>
              </w:rPr>
              <w:t>2</w:t>
            </w:r>
            <w:r>
              <w:t xml:space="preserve"> (между 5 и 11)</w:t>
            </w:r>
          </w:p>
          <w:p w:rsidR="006E4474" w:rsidRDefault="006E4474" w:rsidP="006E4474">
            <w:r w:rsidRPr="00654898">
              <w:rPr>
                <w:b/>
              </w:rPr>
              <w:t>188</w:t>
            </w:r>
            <w:r>
              <w:t xml:space="preserve"> - позиция </w:t>
            </w:r>
            <w:r w:rsidRPr="00654898">
              <w:rPr>
                <w:b/>
              </w:rPr>
              <w:t>21</w:t>
            </w:r>
            <w:r>
              <w:t xml:space="preserve"> (между 166 и 190)</w:t>
            </w:r>
          </w:p>
          <w:p w:rsidR="005B27AE" w:rsidRPr="006E4474" w:rsidRDefault="006E4474" w:rsidP="00A12771">
            <w:r w:rsidRPr="00654898">
              <w:rPr>
                <w:b/>
              </w:rPr>
              <w:t>12</w:t>
            </w:r>
            <w:r>
              <w:t xml:space="preserve"> - позиция </w:t>
            </w:r>
            <w:r w:rsidRPr="00654898">
              <w:rPr>
                <w:b/>
              </w:rPr>
              <w:t>3</w:t>
            </w:r>
            <w:r>
              <w:t xml:space="preserve"> (между 11 и 0)</w:t>
            </w: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p w:rsidR="00811094" w:rsidRDefault="00811094" w:rsidP="00811094">
      <w:pPr>
        <w:rPr>
          <w:lang w:val="bg-BG"/>
        </w:rPr>
      </w:pPr>
      <w:r w:rsidRPr="00734E90">
        <w:rPr>
          <w:lang w:val="bg-BG"/>
        </w:rPr>
        <w:t xml:space="preserve"> 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0330"/>
      </w:tblGrid>
      <w:tr w:rsidR="00BD3864" w:rsidRPr="00734E90" w:rsidTr="00145B99">
        <w:trPr>
          <w:trHeight w:val="510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3864" w:rsidRPr="00734E90" w:rsidRDefault="00BD3864" w:rsidP="00145B99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</w:tr>
      <w:tr w:rsidR="00BD3864" w:rsidRPr="00734E90" w:rsidTr="00145B99">
        <w:trPr>
          <w:trHeight w:val="726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BF6" w:rsidRDefault="00757BF6" w:rsidP="00757BF6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11 4</w:t>
            </w:r>
          </w:p>
          <w:p w:rsidR="00757BF6" w:rsidRDefault="00757BF6" w:rsidP="00757BF6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2 0 0 0 0 0 0 0 0 0 3</w:t>
            </w:r>
          </w:p>
          <w:p w:rsidR="00BD3864" w:rsidRPr="00757BF6" w:rsidRDefault="00757BF6" w:rsidP="00145B99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4 3 2 1</w:t>
            </w:r>
          </w:p>
        </w:tc>
      </w:tr>
      <w:tr w:rsidR="00BD3864" w:rsidRPr="00734E90" w:rsidTr="00145B99">
        <w:trPr>
          <w:trHeight w:val="94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864" w:rsidRPr="00B045A7" w:rsidRDefault="00BD3864" w:rsidP="00145B99">
            <w:pPr>
              <w:rPr>
                <w:rFonts w:asciiTheme="minorHAnsi" w:eastAsia="Consolas" w:hAnsiTheme="minorHAnsi" w:cs="Consolas"/>
                <w:b/>
                <w:lang w:val="bg-BG"/>
              </w:rPr>
            </w:pPr>
            <w:r w:rsidRPr="00B045A7">
              <w:rPr>
                <w:rFonts w:asciiTheme="minorHAnsi" w:eastAsia="Consolas" w:hAnsiTheme="minorHAnsi" w:cs="Consolas"/>
                <w:b/>
                <w:lang w:val="bg-BG"/>
              </w:rPr>
              <w:t>Изход</w:t>
            </w:r>
          </w:p>
        </w:tc>
      </w:tr>
      <w:tr w:rsidR="00BD3864" w:rsidRPr="00734E90" w:rsidTr="00145B99">
        <w:trPr>
          <w:trHeight w:val="94"/>
        </w:trPr>
        <w:tc>
          <w:tcPr>
            <w:tcW w:w="10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864" w:rsidRPr="00020A1E" w:rsidRDefault="00757BF6" w:rsidP="00145B99">
            <w:pPr>
              <w:rPr>
                <w:rFonts w:ascii="Consolas" w:hAnsi="Consolas" w:cs="Consolas"/>
                <w:lang w:val="bg-BG"/>
              </w:rPr>
            </w:pPr>
            <w:r w:rsidRPr="00757BF6">
              <w:rPr>
                <w:rFonts w:ascii="Consolas" w:hAnsi="Consolas" w:cs="Consolas"/>
              </w:rPr>
              <w:t>11 1 0 0</w:t>
            </w:r>
          </w:p>
        </w:tc>
      </w:tr>
    </w:tbl>
    <w:p w:rsidR="004F7C09" w:rsidRPr="004F7C09" w:rsidRDefault="004F7C09" w:rsidP="00ED3504">
      <w:pPr>
        <w:rPr>
          <w:lang w:val="bg-BG"/>
        </w:rPr>
      </w:pPr>
    </w:p>
    <w:p w:rsidR="00353E6C" w:rsidRPr="004F7C09" w:rsidRDefault="00353E6C" w:rsidP="00ED3504">
      <w:pPr>
        <w:rPr>
          <w:lang w:val="bg-BG"/>
        </w:rPr>
      </w:pPr>
    </w:p>
    <w:sectPr w:rsidR="00353E6C" w:rsidRPr="004F7C09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A0" w:rsidRDefault="00666BA0">
      <w:r>
        <w:separator/>
      </w:r>
    </w:p>
  </w:endnote>
  <w:endnote w:type="continuationSeparator" w:id="0">
    <w:p w:rsidR="00666BA0" w:rsidRDefault="0066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65FA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66BA0">
            <w:fldChar w:fldCharType="begin"/>
          </w:r>
          <w:r w:rsidR="00666BA0">
            <w:instrText xml:space="preserve"> NUMPAGES </w:instrText>
          </w:r>
          <w:r w:rsidR="00666BA0">
            <w:fldChar w:fldCharType="separate"/>
          </w:r>
          <w:r w:rsidR="00265FA7">
            <w:rPr>
              <w:noProof/>
            </w:rPr>
            <w:t>2</w:t>
          </w:r>
          <w:r w:rsidR="00666BA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66BA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A0" w:rsidRDefault="00666BA0">
      <w:r>
        <w:separator/>
      </w:r>
    </w:p>
  </w:footnote>
  <w:footnote w:type="continuationSeparator" w:id="0">
    <w:p w:rsidR="00666BA0" w:rsidRDefault="00666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66BA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BA64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103B9"/>
    <w:multiLevelType w:val="hybridMultilevel"/>
    <w:tmpl w:val="FABE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F8E"/>
    <w:rsid w:val="00004E5A"/>
    <w:rsid w:val="00010247"/>
    <w:rsid w:val="00013CE3"/>
    <w:rsid w:val="000206DF"/>
    <w:rsid w:val="00020A1E"/>
    <w:rsid w:val="00023A30"/>
    <w:rsid w:val="00024338"/>
    <w:rsid w:val="00027702"/>
    <w:rsid w:val="00034466"/>
    <w:rsid w:val="00034946"/>
    <w:rsid w:val="0003616F"/>
    <w:rsid w:val="000478D4"/>
    <w:rsid w:val="00051A0F"/>
    <w:rsid w:val="00051ABB"/>
    <w:rsid w:val="00056B58"/>
    <w:rsid w:val="00063ABA"/>
    <w:rsid w:val="000646D2"/>
    <w:rsid w:val="000666EA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C5379"/>
    <w:rsid w:val="000D0A71"/>
    <w:rsid w:val="000D2DC3"/>
    <w:rsid w:val="000E494F"/>
    <w:rsid w:val="000E532F"/>
    <w:rsid w:val="000E5D41"/>
    <w:rsid w:val="000E6EA7"/>
    <w:rsid w:val="000F0091"/>
    <w:rsid w:val="000F15F3"/>
    <w:rsid w:val="001105A4"/>
    <w:rsid w:val="00110D80"/>
    <w:rsid w:val="00112E08"/>
    <w:rsid w:val="00123C62"/>
    <w:rsid w:val="001248BE"/>
    <w:rsid w:val="0012544F"/>
    <w:rsid w:val="00130801"/>
    <w:rsid w:val="00130A76"/>
    <w:rsid w:val="001310E7"/>
    <w:rsid w:val="00134C58"/>
    <w:rsid w:val="00137511"/>
    <w:rsid w:val="0014089F"/>
    <w:rsid w:val="0014248C"/>
    <w:rsid w:val="00147D8A"/>
    <w:rsid w:val="001510E9"/>
    <w:rsid w:val="00151ABA"/>
    <w:rsid w:val="001552C9"/>
    <w:rsid w:val="0015630B"/>
    <w:rsid w:val="00171BEE"/>
    <w:rsid w:val="00171C06"/>
    <w:rsid w:val="0017625F"/>
    <w:rsid w:val="00181F2B"/>
    <w:rsid w:val="00182F25"/>
    <w:rsid w:val="00184DE6"/>
    <w:rsid w:val="00190FDA"/>
    <w:rsid w:val="00193E4B"/>
    <w:rsid w:val="001957A4"/>
    <w:rsid w:val="00196928"/>
    <w:rsid w:val="001976E7"/>
    <w:rsid w:val="001A085B"/>
    <w:rsid w:val="001B00CA"/>
    <w:rsid w:val="001B2BBA"/>
    <w:rsid w:val="001C0EFB"/>
    <w:rsid w:val="001C6B8B"/>
    <w:rsid w:val="001C7550"/>
    <w:rsid w:val="001D6B1C"/>
    <w:rsid w:val="001D7F86"/>
    <w:rsid w:val="001E03A2"/>
    <w:rsid w:val="001E177B"/>
    <w:rsid w:val="001E48FD"/>
    <w:rsid w:val="00213EAA"/>
    <w:rsid w:val="002223A6"/>
    <w:rsid w:val="002256CC"/>
    <w:rsid w:val="0023691D"/>
    <w:rsid w:val="00241424"/>
    <w:rsid w:val="00241485"/>
    <w:rsid w:val="0025114C"/>
    <w:rsid w:val="00262B65"/>
    <w:rsid w:val="00265FA7"/>
    <w:rsid w:val="00270DD5"/>
    <w:rsid w:val="00271B62"/>
    <w:rsid w:val="0027273B"/>
    <w:rsid w:val="002730AA"/>
    <w:rsid w:val="00282904"/>
    <w:rsid w:val="00286653"/>
    <w:rsid w:val="002868AD"/>
    <w:rsid w:val="00286D75"/>
    <w:rsid w:val="00286DDB"/>
    <w:rsid w:val="00290C6F"/>
    <w:rsid w:val="0029561E"/>
    <w:rsid w:val="002A13D0"/>
    <w:rsid w:val="002A277F"/>
    <w:rsid w:val="002A7FD3"/>
    <w:rsid w:val="002B6B03"/>
    <w:rsid w:val="002C1485"/>
    <w:rsid w:val="002C14C2"/>
    <w:rsid w:val="002C6AC0"/>
    <w:rsid w:val="002D20C9"/>
    <w:rsid w:val="002D2B88"/>
    <w:rsid w:val="002E7371"/>
    <w:rsid w:val="002F27CA"/>
    <w:rsid w:val="002F29B4"/>
    <w:rsid w:val="003025F1"/>
    <w:rsid w:val="00304628"/>
    <w:rsid w:val="003065BC"/>
    <w:rsid w:val="00314D53"/>
    <w:rsid w:val="003201BE"/>
    <w:rsid w:val="003349A0"/>
    <w:rsid w:val="003358B3"/>
    <w:rsid w:val="00340777"/>
    <w:rsid w:val="00340BB7"/>
    <w:rsid w:val="00346575"/>
    <w:rsid w:val="00346BC7"/>
    <w:rsid w:val="003522D0"/>
    <w:rsid w:val="00353E4D"/>
    <w:rsid w:val="00353E6C"/>
    <w:rsid w:val="00355C08"/>
    <w:rsid w:val="00357B9A"/>
    <w:rsid w:val="003606FD"/>
    <w:rsid w:val="00360A5D"/>
    <w:rsid w:val="00360B4D"/>
    <w:rsid w:val="00360FBE"/>
    <w:rsid w:val="00361CF6"/>
    <w:rsid w:val="003625C6"/>
    <w:rsid w:val="00362A9F"/>
    <w:rsid w:val="00364B33"/>
    <w:rsid w:val="00364DC7"/>
    <w:rsid w:val="00367F4E"/>
    <w:rsid w:val="00372DF0"/>
    <w:rsid w:val="00392D4F"/>
    <w:rsid w:val="00396747"/>
    <w:rsid w:val="003A1DB3"/>
    <w:rsid w:val="003A243D"/>
    <w:rsid w:val="003A24B4"/>
    <w:rsid w:val="003A4BA8"/>
    <w:rsid w:val="003B0BA0"/>
    <w:rsid w:val="003B18B4"/>
    <w:rsid w:val="003B25D8"/>
    <w:rsid w:val="003B312B"/>
    <w:rsid w:val="003B5451"/>
    <w:rsid w:val="003C355F"/>
    <w:rsid w:val="003D2B08"/>
    <w:rsid w:val="003D472C"/>
    <w:rsid w:val="003D6977"/>
    <w:rsid w:val="003D7D4A"/>
    <w:rsid w:val="003E009A"/>
    <w:rsid w:val="003E1B31"/>
    <w:rsid w:val="003E238C"/>
    <w:rsid w:val="003E5850"/>
    <w:rsid w:val="003E6B5A"/>
    <w:rsid w:val="003F0025"/>
    <w:rsid w:val="003F1B6A"/>
    <w:rsid w:val="003F3A33"/>
    <w:rsid w:val="004025CE"/>
    <w:rsid w:val="00404189"/>
    <w:rsid w:val="00411200"/>
    <w:rsid w:val="00412632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549B5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86BC6"/>
    <w:rsid w:val="00490EF7"/>
    <w:rsid w:val="004910D1"/>
    <w:rsid w:val="00497068"/>
    <w:rsid w:val="004A5D89"/>
    <w:rsid w:val="004B0789"/>
    <w:rsid w:val="004B14E1"/>
    <w:rsid w:val="004B2048"/>
    <w:rsid w:val="004B29D8"/>
    <w:rsid w:val="004B4315"/>
    <w:rsid w:val="004B4462"/>
    <w:rsid w:val="004B4E58"/>
    <w:rsid w:val="004C0C23"/>
    <w:rsid w:val="004C3BF2"/>
    <w:rsid w:val="004C5ADC"/>
    <w:rsid w:val="004D0809"/>
    <w:rsid w:val="004D2CF6"/>
    <w:rsid w:val="004D2F9E"/>
    <w:rsid w:val="004D3DBE"/>
    <w:rsid w:val="004D5369"/>
    <w:rsid w:val="004D7BAC"/>
    <w:rsid w:val="004E19BB"/>
    <w:rsid w:val="004E2134"/>
    <w:rsid w:val="004E57AB"/>
    <w:rsid w:val="004E665D"/>
    <w:rsid w:val="004F4710"/>
    <w:rsid w:val="004F55D8"/>
    <w:rsid w:val="004F6707"/>
    <w:rsid w:val="004F7C09"/>
    <w:rsid w:val="00502A78"/>
    <w:rsid w:val="005112D7"/>
    <w:rsid w:val="0051316B"/>
    <w:rsid w:val="00513183"/>
    <w:rsid w:val="00514937"/>
    <w:rsid w:val="005166D6"/>
    <w:rsid w:val="005202C9"/>
    <w:rsid w:val="00533E61"/>
    <w:rsid w:val="00535770"/>
    <w:rsid w:val="00535BCE"/>
    <w:rsid w:val="005361C2"/>
    <w:rsid w:val="0053698C"/>
    <w:rsid w:val="005414FD"/>
    <w:rsid w:val="005429F8"/>
    <w:rsid w:val="00544619"/>
    <w:rsid w:val="00545510"/>
    <w:rsid w:val="00552A9F"/>
    <w:rsid w:val="00552DDB"/>
    <w:rsid w:val="0055368F"/>
    <w:rsid w:val="00553A28"/>
    <w:rsid w:val="00554CD4"/>
    <w:rsid w:val="005578D0"/>
    <w:rsid w:val="00560FD3"/>
    <w:rsid w:val="00561C99"/>
    <w:rsid w:val="00566552"/>
    <w:rsid w:val="005668A0"/>
    <w:rsid w:val="00567E89"/>
    <w:rsid w:val="00575A18"/>
    <w:rsid w:val="00577F46"/>
    <w:rsid w:val="00581484"/>
    <w:rsid w:val="00581774"/>
    <w:rsid w:val="00582B7E"/>
    <w:rsid w:val="005847DA"/>
    <w:rsid w:val="005907FF"/>
    <w:rsid w:val="005A2EF8"/>
    <w:rsid w:val="005A61E1"/>
    <w:rsid w:val="005B0D5C"/>
    <w:rsid w:val="005B27AE"/>
    <w:rsid w:val="005C29C2"/>
    <w:rsid w:val="005C4807"/>
    <w:rsid w:val="005C7E43"/>
    <w:rsid w:val="005D0020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0C76"/>
    <w:rsid w:val="00605BD1"/>
    <w:rsid w:val="0061142D"/>
    <w:rsid w:val="00616A31"/>
    <w:rsid w:val="00621B06"/>
    <w:rsid w:val="00625BBC"/>
    <w:rsid w:val="006260EC"/>
    <w:rsid w:val="0063318F"/>
    <w:rsid w:val="00634698"/>
    <w:rsid w:val="006363CD"/>
    <w:rsid w:val="00636D60"/>
    <w:rsid w:val="006416F5"/>
    <w:rsid w:val="006424C7"/>
    <w:rsid w:val="00644AB7"/>
    <w:rsid w:val="00647AF5"/>
    <w:rsid w:val="006525F2"/>
    <w:rsid w:val="0065289A"/>
    <w:rsid w:val="00652CA5"/>
    <w:rsid w:val="00654898"/>
    <w:rsid w:val="006548CD"/>
    <w:rsid w:val="00655883"/>
    <w:rsid w:val="00660EC8"/>
    <w:rsid w:val="00661D7B"/>
    <w:rsid w:val="006629F2"/>
    <w:rsid w:val="00665AA0"/>
    <w:rsid w:val="00666BA0"/>
    <w:rsid w:val="006801B3"/>
    <w:rsid w:val="006810D8"/>
    <w:rsid w:val="00693412"/>
    <w:rsid w:val="006A7D51"/>
    <w:rsid w:val="006B01AC"/>
    <w:rsid w:val="006B13C8"/>
    <w:rsid w:val="006B7FD8"/>
    <w:rsid w:val="006C2FC7"/>
    <w:rsid w:val="006C38CD"/>
    <w:rsid w:val="006D04FB"/>
    <w:rsid w:val="006D0EED"/>
    <w:rsid w:val="006D1308"/>
    <w:rsid w:val="006E3907"/>
    <w:rsid w:val="006E4384"/>
    <w:rsid w:val="006E4474"/>
    <w:rsid w:val="006F0602"/>
    <w:rsid w:val="006F217D"/>
    <w:rsid w:val="006F7086"/>
    <w:rsid w:val="006F74EA"/>
    <w:rsid w:val="00702922"/>
    <w:rsid w:val="00702E43"/>
    <w:rsid w:val="00705732"/>
    <w:rsid w:val="007079C8"/>
    <w:rsid w:val="00714254"/>
    <w:rsid w:val="0071580A"/>
    <w:rsid w:val="00725DBD"/>
    <w:rsid w:val="00726FE0"/>
    <w:rsid w:val="007272DA"/>
    <w:rsid w:val="00732CC6"/>
    <w:rsid w:val="00733200"/>
    <w:rsid w:val="00743C6D"/>
    <w:rsid w:val="00750E5D"/>
    <w:rsid w:val="00752281"/>
    <w:rsid w:val="00757BF6"/>
    <w:rsid w:val="00760400"/>
    <w:rsid w:val="007607A4"/>
    <w:rsid w:val="007613F7"/>
    <w:rsid w:val="00764AF4"/>
    <w:rsid w:val="00771CF6"/>
    <w:rsid w:val="00775DA0"/>
    <w:rsid w:val="007837E5"/>
    <w:rsid w:val="00787CC8"/>
    <w:rsid w:val="00790B8C"/>
    <w:rsid w:val="00790C9D"/>
    <w:rsid w:val="00796227"/>
    <w:rsid w:val="007A1533"/>
    <w:rsid w:val="007A5892"/>
    <w:rsid w:val="007B2F61"/>
    <w:rsid w:val="007B6FC3"/>
    <w:rsid w:val="007C4F57"/>
    <w:rsid w:val="007D2B4D"/>
    <w:rsid w:val="007D307D"/>
    <w:rsid w:val="007D3BCD"/>
    <w:rsid w:val="007D7773"/>
    <w:rsid w:val="007E26BB"/>
    <w:rsid w:val="007E3DB6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C1B"/>
    <w:rsid w:val="00822482"/>
    <w:rsid w:val="00823DEE"/>
    <w:rsid w:val="00827AA4"/>
    <w:rsid w:val="0083015F"/>
    <w:rsid w:val="008307F9"/>
    <w:rsid w:val="00837A62"/>
    <w:rsid w:val="00840E37"/>
    <w:rsid w:val="00846D87"/>
    <w:rsid w:val="008471B5"/>
    <w:rsid w:val="00847872"/>
    <w:rsid w:val="008514AF"/>
    <w:rsid w:val="00851F94"/>
    <w:rsid w:val="008571CD"/>
    <w:rsid w:val="0086473A"/>
    <w:rsid w:val="0087049B"/>
    <w:rsid w:val="008713BD"/>
    <w:rsid w:val="00872BA1"/>
    <w:rsid w:val="008758B8"/>
    <w:rsid w:val="008803FA"/>
    <w:rsid w:val="00885225"/>
    <w:rsid w:val="00887AEA"/>
    <w:rsid w:val="00896023"/>
    <w:rsid w:val="008A0024"/>
    <w:rsid w:val="008A002C"/>
    <w:rsid w:val="008A7C5F"/>
    <w:rsid w:val="008B0C41"/>
    <w:rsid w:val="008B5C37"/>
    <w:rsid w:val="008B67CB"/>
    <w:rsid w:val="008C04B0"/>
    <w:rsid w:val="008C0799"/>
    <w:rsid w:val="008D13B6"/>
    <w:rsid w:val="008D292C"/>
    <w:rsid w:val="008D388A"/>
    <w:rsid w:val="008D4936"/>
    <w:rsid w:val="008D5082"/>
    <w:rsid w:val="008D61D9"/>
    <w:rsid w:val="008E61EC"/>
    <w:rsid w:val="008E7902"/>
    <w:rsid w:val="008F1D81"/>
    <w:rsid w:val="008F4999"/>
    <w:rsid w:val="008F7DA1"/>
    <w:rsid w:val="009060AE"/>
    <w:rsid w:val="009128CD"/>
    <w:rsid w:val="00912A0A"/>
    <w:rsid w:val="009132A1"/>
    <w:rsid w:val="0091723A"/>
    <w:rsid w:val="0092092F"/>
    <w:rsid w:val="009247A7"/>
    <w:rsid w:val="0093087A"/>
    <w:rsid w:val="00931142"/>
    <w:rsid w:val="0093301D"/>
    <w:rsid w:val="00936A7E"/>
    <w:rsid w:val="009370B8"/>
    <w:rsid w:val="00941EE5"/>
    <w:rsid w:val="0094687E"/>
    <w:rsid w:val="0095490F"/>
    <w:rsid w:val="00957512"/>
    <w:rsid w:val="00961D42"/>
    <w:rsid w:val="00971AB8"/>
    <w:rsid w:val="00977449"/>
    <w:rsid w:val="00981A10"/>
    <w:rsid w:val="00991301"/>
    <w:rsid w:val="00993CFE"/>
    <w:rsid w:val="009966BB"/>
    <w:rsid w:val="009A07CA"/>
    <w:rsid w:val="009A534F"/>
    <w:rsid w:val="009B1C9E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9F6808"/>
    <w:rsid w:val="00A046D8"/>
    <w:rsid w:val="00A12313"/>
    <w:rsid w:val="00A12771"/>
    <w:rsid w:val="00A20030"/>
    <w:rsid w:val="00A271AE"/>
    <w:rsid w:val="00A32CF0"/>
    <w:rsid w:val="00A407E2"/>
    <w:rsid w:val="00A414E5"/>
    <w:rsid w:val="00A45C57"/>
    <w:rsid w:val="00A666B9"/>
    <w:rsid w:val="00A66D6C"/>
    <w:rsid w:val="00A72BA9"/>
    <w:rsid w:val="00A72D25"/>
    <w:rsid w:val="00A72D3B"/>
    <w:rsid w:val="00A72E9D"/>
    <w:rsid w:val="00A74A55"/>
    <w:rsid w:val="00A85672"/>
    <w:rsid w:val="00A85EDE"/>
    <w:rsid w:val="00A95C0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5A22"/>
    <w:rsid w:val="00AD6764"/>
    <w:rsid w:val="00AD6D6B"/>
    <w:rsid w:val="00AE5F07"/>
    <w:rsid w:val="00B039CA"/>
    <w:rsid w:val="00B045A7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A53E7"/>
    <w:rsid w:val="00BB0AEE"/>
    <w:rsid w:val="00BB17A9"/>
    <w:rsid w:val="00BB222F"/>
    <w:rsid w:val="00BB4534"/>
    <w:rsid w:val="00BC389A"/>
    <w:rsid w:val="00BD3864"/>
    <w:rsid w:val="00BD4535"/>
    <w:rsid w:val="00BD68FF"/>
    <w:rsid w:val="00BD7753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106CA"/>
    <w:rsid w:val="00C17D8D"/>
    <w:rsid w:val="00C3422D"/>
    <w:rsid w:val="00C34364"/>
    <w:rsid w:val="00C34DDD"/>
    <w:rsid w:val="00C3655B"/>
    <w:rsid w:val="00C41F7C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80928"/>
    <w:rsid w:val="00C90C64"/>
    <w:rsid w:val="00C911A9"/>
    <w:rsid w:val="00CA1113"/>
    <w:rsid w:val="00CA55DA"/>
    <w:rsid w:val="00CB30B5"/>
    <w:rsid w:val="00CB7622"/>
    <w:rsid w:val="00CC074D"/>
    <w:rsid w:val="00CC0A1F"/>
    <w:rsid w:val="00CD1D03"/>
    <w:rsid w:val="00CD2847"/>
    <w:rsid w:val="00CD587F"/>
    <w:rsid w:val="00CF06DA"/>
    <w:rsid w:val="00CF2197"/>
    <w:rsid w:val="00CF264E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60E9D"/>
    <w:rsid w:val="00D65C41"/>
    <w:rsid w:val="00D73A9B"/>
    <w:rsid w:val="00D73E22"/>
    <w:rsid w:val="00D759EF"/>
    <w:rsid w:val="00D75DB1"/>
    <w:rsid w:val="00D76346"/>
    <w:rsid w:val="00D81A0B"/>
    <w:rsid w:val="00D840B7"/>
    <w:rsid w:val="00D84865"/>
    <w:rsid w:val="00D86395"/>
    <w:rsid w:val="00D96C6F"/>
    <w:rsid w:val="00DB07AF"/>
    <w:rsid w:val="00DB0F13"/>
    <w:rsid w:val="00DB1A48"/>
    <w:rsid w:val="00DB209F"/>
    <w:rsid w:val="00DC501C"/>
    <w:rsid w:val="00DC5639"/>
    <w:rsid w:val="00DD0F05"/>
    <w:rsid w:val="00DD2674"/>
    <w:rsid w:val="00DD2EBC"/>
    <w:rsid w:val="00DD5131"/>
    <w:rsid w:val="00DE0129"/>
    <w:rsid w:val="00DE2C8D"/>
    <w:rsid w:val="00DF1422"/>
    <w:rsid w:val="00DF1A77"/>
    <w:rsid w:val="00E06992"/>
    <w:rsid w:val="00E13F95"/>
    <w:rsid w:val="00E20B92"/>
    <w:rsid w:val="00E23012"/>
    <w:rsid w:val="00E25A5E"/>
    <w:rsid w:val="00E40570"/>
    <w:rsid w:val="00E407E9"/>
    <w:rsid w:val="00E4301D"/>
    <w:rsid w:val="00E452E8"/>
    <w:rsid w:val="00E478E3"/>
    <w:rsid w:val="00E51190"/>
    <w:rsid w:val="00E5157B"/>
    <w:rsid w:val="00E52237"/>
    <w:rsid w:val="00E53152"/>
    <w:rsid w:val="00E61398"/>
    <w:rsid w:val="00E62A7E"/>
    <w:rsid w:val="00E647DC"/>
    <w:rsid w:val="00E7032E"/>
    <w:rsid w:val="00E74F2F"/>
    <w:rsid w:val="00E83D12"/>
    <w:rsid w:val="00E90A24"/>
    <w:rsid w:val="00EA08B0"/>
    <w:rsid w:val="00EA0B21"/>
    <w:rsid w:val="00EA579E"/>
    <w:rsid w:val="00EA665A"/>
    <w:rsid w:val="00EA6A67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5B29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20488"/>
    <w:rsid w:val="00F30CB3"/>
    <w:rsid w:val="00F327D0"/>
    <w:rsid w:val="00F32A86"/>
    <w:rsid w:val="00F32E86"/>
    <w:rsid w:val="00F35CD4"/>
    <w:rsid w:val="00F44305"/>
    <w:rsid w:val="00F44C75"/>
    <w:rsid w:val="00F5031A"/>
    <w:rsid w:val="00F50936"/>
    <w:rsid w:val="00F541C8"/>
    <w:rsid w:val="00F547E4"/>
    <w:rsid w:val="00F62CEE"/>
    <w:rsid w:val="00F642FA"/>
    <w:rsid w:val="00F74947"/>
    <w:rsid w:val="00F845B7"/>
    <w:rsid w:val="00F84979"/>
    <w:rsid w:val="00F95498"/>
    <w:rsid w:val="00FA489A"/>
    <w:rsid w:val="00FB330F"/>
    <w:rsid w:val="00FC2A77"/>
    <w:rsid w:val="00FC49A8"/>
    <w:rsid w:val="00FC6FF1"/>
    <w:rsid w:val="00FD28FC"/>
    <w:rsid w:val="00FD5F0C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61B6D-ADA0-4CEE-8523-A7B3D200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641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2336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292</cp:revision>
  <cp:lastPrinted>2011-11-24T17:37:00Z</cp:lastPrinted>
  <dcterms:created xsi:type="dcterms:W3CDTF">2013-09-12T13:52:00Z</dcterms:created>
  <dcterms:modified xsi:type="dcterms:W3CDTF">2013-10-23T16:26:00Z</dcterms:modified>
</cp:coreProperties>
</file>