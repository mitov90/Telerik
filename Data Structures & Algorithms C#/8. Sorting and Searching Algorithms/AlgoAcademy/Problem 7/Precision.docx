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D8" w:rsidRDefault="0094687E" w:rsidP="00961C4F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961C4F">
        <w:rPr>
          <w:noProof/>
          <w:lang w:val="bg-BG"/>
        </w:rPr>
        <w:t>Прецизност</w:t>
      </w:r>
    </w:p>
    <w:p w:rsidR="005108A9" w:rsidRPr="005108A9" w:rsidRDefault="005108A9" w:rsidP="005108A9">
      <w:pPr>
        <w:ind w:firstLine="284"/>
        <w:jc w:val="right"/>
      </w:pPr>
      <w:r>
        <w:rPr>
          <w:lang w:val="bg-BG"/>
        </w:rPr>
        <w:t>Автор: Ивайло Кенов</w:t>
      </w:r>
      <w:bookmarkStart w:id="0" w:name="_GoBack"/>
      <w:bookmarkEnd w:id="0"/>
    </w:p>
    <w:p w:rsidR="001709E0" w:rsidRDefault="006A7310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Не знам за вас, но повечето програмисти много мразят математическите константи – типично са много дълги, с повечко цифри и изключително трудни за </w:t>
      </w:r>
      <w:r w:rsidR="00F76A3E">
        <w:rPr>
          <w:rFonts w:cs="Times New Roman"/>
          <w:b w:val="0"/>
          <w:bCs w:val="0"/>
          <w:szCs w:val="24"/>
          <w:lang w:val="bg-BG"/>
        </w:rPr>
        <w:t>запаметяване</w:t>
      </w:r>
      <w:r>
        <w:rPr>
          <w:rFonts w:cs="Times New Roman"/>
          <w:b w:val="0"/>
          <w:bCs w:val="0"/>
          <w:szCs w:val="24"/>
          <w:lang w:val="bg-BG"/>
        </w:rPr>
        <w:t>.</w:t>
      </w:r>
      <w:r w:rsidR="00F76A3E">
        <w:rPr>
          <w:rFonts w:cs="Times New Roman"/>
          <w:b w:val="0"/>
          <w:bCs w:val="0"/>
          <w:szCs w:val="24"/>
          <w:lang w:val="bg-BG"/>
        </w:rPr>
        <w:t xml:space="preserve"> Обикновените дроби, от друга страна, са в пъти по-лесни </w:t>
      </w:r>
      <w:r w:rsidR="00E62E1C">
        <w:rPr>
          <w:rFonts w:cs="Times New Roman"/>
          <w:b w:val="0"/>
          <w:bCs w:val="0"/>
          <w:szCs w:val="24"/>
          <w:lang w:val="bg-BG"/>
        </w:rPr>
        <w:t>за запомняне и дават достатъчно добра прецизност при работа. Примерно не е ли по-ле</w:t>
      </w:r>
      <w:r w:rsidR="00482C42">
        <w:rPr>
          <w:rFonts w:cs="Times New Roman"/>
          <w:b w:val="0"/>
          <w:bCs w:val="0"/>
          <w:szCs w:val="24"/>
          <w:lang w:val="bg-BG"/>
        </w:rPr>
        <w:t>сно да запомните</w:t>
      </w:r>
      <w:r w:rsidR="00C43D4E">
        <w:rPr>
          <w:rFonts w:cs="Times New Roman"/>
          <w:b w:val="0"/>
          <w:bCs w:val="0"/>
          <w:szCs w:val="24"/>
          <w:lang w:val="bg-BG"/>
        </w:rPr>
        <w:t xml:space="preserve"> числото Пи като обикновена дроб</w:t>
      </w:r>
      <w:r w:rsidR="00482C42">
        <w:rPr>
          <w:rFonts w:cs="Times New Roman"/>
          <w:b w:val="0"/>
          <w:bCs w:val="0"/>
          <w:szCs w:val="24"/>
          <w:lang w:val="bg-BG"/>
        </w:rPr>
        <w:t xml:space="preserve"> 22/7 вместо</w:t>
      </w:r>
      <w:r w:rsidR="00C43D4E">
        <w:rPr>
          <w:rFonts w:cs="Times New Roman"/>
          <w:b w:val="0"/>
          <w:bCs w:val="0"/>
          <w:szCs w:val="24"/>
          <w:lang w:val="bg-BG"/>
        </w:rPr>
        <w:t xml:space="preserve"> десетичната</w:t>
      </w:r>
      <w:r w:rsidR="00482C42">
        <w:rPr>
          <w:rFonts w:cs="Times New Roman"/>
          <w:b w:val="0"/>
          <w:bCs w:val="0"/>
          <w:szCs w:val="24"/>
          <w:lang w:val="bg-BG"/>
        </w:rPr>
        <w:t xml:space="preserve"> 3,1415926535897932384626433</w:t>
      </w:r>
      <w:r w:rsidR="00E62E1C" w:rsidRPr="00E62E1C">
        <w:rPr>
          <w:rFonts w:cs="Times New Roman"/>
          <w:b w:val="0"/>
          <w:bCs w:val="0"/>
          <w:szCs w:val="24"/>
          <w:lang w:val="bg-BG"/>
        </w:rPr>
        <w:t>8327</w:t>
      </w:r>
      <w:r w:rsidR="005A5C6C">
        <w:rPr>
          <w:rFonts w:cs="Times New Roman"/>
          <w:b w:val="0"/>
          <w:bCs w:val="0"/>
          <w:szCs w:val="24"/>
          <w:lang w:val="bg-BG"/>
        </w:rPr>
        <w:t>?</w:t>
      </w:r>
      <w:r w:rsidR="00D73B50">
        <w:rPr>
          <w:rFonts w:cs="Times New Roman"/>
          <w:b w:val="0"/>
          <w:bCs w:val="0"/>
          <w:szCs w:val="24"/>
          <w:lang w:val="bg-BG"/>
        </w:rPr>
        <w:t xml:space="preserve"> Единственият потенциален проблем в случая – дробното представяне е вярно само до втор</w:t>
      </w:r>
      <w:r w:rsidR="000153F8">
        <w:rPr>
          <w:rFonts w:cs="Times New Roman"/>
          <w:b w:val="0"/>
          <w:bCs w:val="0"/>
          <w:szCs w:val="24"/>
          <w:lang w:val="bg-BG"/>
        </w:rPr>
        <w:t>ата</w:t>
      </w:r>
      <w:r w:rsidR="00D73B50">
        <w:rPr>
          <w:rFonts w:cs="Times New Roman"/>
          <w:b w:val="0"/>
          <w:bCs w:val="0"/>
          <w:szCs w:val="24"/>
          <w:lang w:val="bg-BG"/>
        </w:rPr>
        <w:t xml:space="preserve"> </w:t>
      </w:r>
      <w:r w:rsidR="000153F8">
        <w:rPr>
          <w:rFonts w:cs="Times New Roman"/>
          <w:b w:val="0"/>
          <w:bCs w:val="0"/>
          <w:szCs w:val="24"/>
          <w:lang w:val="bg-BG"/>
        </w:rPr>
        <w:t>цифра</w:t>
      </w:r>
      <w:r w:rsidR="00D73B50">
        <w:rPr>
          <w:rFonts w:cs="Times New Roman"/>
          <w:b w:val="0"/>
          <w:bCs w:val="0"/>
          <w:szCs w:val="24"/>
          <w:lang w:val="bg-BG"/>
        </w:rPr>
        <w:t xml:space="preserve"> след запетаята. Една идея по-добър пример е 355/133 – то има коректност</w:t>
      </w:r>
      <w:r w:rsidR="00014685">
        <w:rPr>
          <w:rFonts w:cs="Times New Roman"/>
          <w:b w:val="0"/>
          <w:bCs w:val="0"/>
          <w:szCs w:val="24"/>
          <w:lang w:val="bg-BG"/>
        </w:rPr>
        <w:t xml:space="preserve"> до шестата цифра.</w:t>
      </w:r>
    </w:p>
    <w:p w:rsidR="00052483" w:rsidRDefault="008277D0" w:rsidP="00774223">
      <w:r>
        <w:rPr>
          <w:lang w:val="bg-BG"/>
        </w:rPr>
        <w:t>Да работим с безкрайни десетични дроби – не е кеф, затова трябва вие да измислите добър метод за приблизително</w:t>
      </w:r>
      <w:r w:rsidR="003F5458">
        <w:rPr>
          <w:lang w:val="bg-BG"/>
        </w:rPr>
        <w:t xml:space="preserve"> </w:t>
      </w:r>
      <w:r w:rsidR="005A483B">
        <w:rPr>
          <w:lang w:val="bg-BG"/>
        </w:rPr>
        <w:t>пре</w:t>
      </w:r>
      <w:r w:rsidR="003F5458">
        <w:rPr>
          <w:lang w:val="bg-BG"/>
        </w:rPr>
        <w:t>смятане</w:t>
      </w:r>
      <w:r w:rsidR="00473E65">
        <w:rPr>
          <w:lang w:val="bg-BG"/>
        </w:rPr>
        <w:t xml:space="preserve"> на обикновените им дроби.</w:t>
      </w:r>
      <w:r w:rsidR="004A68E2">
        <w:rPr>
          <w:lang w:val="bg-BG"/>
        </w:rPr>
        <w:t xml:space="preserve"> </w:t>
      </w:r>
      <w:r w:rsidR="0002342C">
        <w:rPr>
          <w:lang w:val="bg-BG"/>
        </w:rPr>
        <w:t xml:space="preserve">Вашата задача </w:t>
      </w:r>
      <w:r w:rsidR="00C354E7">
        <w:rPr>
          <w:lang w:val="bg-BG"/>
        </w:rPr>
        <w:t xml:space="preserve">е при </w:t>
      </w:r>
      <w:r w:rsidR="000938CB">
        <w:rPr>
          <w:lang w:val="bg-BG"/>
        </w:rPr>
        <w:t>за</w:t>
      </w:r>
      <w:r w:rsidR="00C354E7">
        <w:rPr>
          <w:lang w:val="bg-BG"/>
        </w:rPr>
        <w:t xml:space="preserve">дадени </w:t>
      </w:r>
      <w:r w:rsidR="00126BD2">
        <w:rPr>
          <w:lang w:val="bg-BG"/>
        </w:rPr>
        <w:t xml:space="preserve">стриктно </w:t>
      </w:r>
      <w:r w:rsidR="00E2410B">
        <w:rPr>
          <w:lang w:val="bg-BG"/>
        </w:rPr>
        <w:t>по-малк</w:t>
      </w:r>
      <w:r w:rsidR="008F76E2">
        <w:rPr>
          <w:lang w:val="bg-BG"/>
        </w:rPr>
        <w:t>а</w:t>
      </w:r>
      <w:r w:rsidR="00E2410B">
        <w:rPr>
          <w:lang w:val="bg-BG"/>
        </w:rPr>
        <w:t xml:space="preserve"> от </w:t>
      </w:r>
      <w:r w:rsidR="00E2410B" w:rsidRPr="005C457A">
        <w:rPr>
          <w:b/>
          <w:lang w:val="bg-BG"/>
        </w:rPr>
        <w:t xml:space="preserve">1 </w:t>
      </w:r>
      <w:r w:rsidR="00223708">
        <w:rPr>
          <w:lang w:val="bg-BG"/>
        </w:rPr>
        <w:t xml:space="preserve">положителна </w:t>
      </w:r>
      <w:r w:rsidR="00686389">
        <w:rPr>
          <w:lang w:val="bg-BG"/>
        </w:rPr>
        <w:t>десетична дроб</w:t>
      </w:r>
      <w:r w:rsidR="000938CB">
        <w:rPr>
          <w:lang w:val="bg-BG"/>
        </w:rPr>
        <w:t xml:space="preserve"> </w:t>
      </w:r>
      <w:r w:rsidR="000938CB" w:rsidRPr="008B6A91">
        <w:rPr>
          <w:b/>
        </w:rPr>
        <w:t>Number</w:t>
      </w:r>
      <w:r w:rsidR="000938CB">
        <w:t xml:space="preserve"> </w:t>
      </w:r>
      <w:r w:rsidR="000938CB">
        <w:rPr>
          <w:lang w:val="bg-BG"/>
        </w:rPr>
        <w:t xml:space="preserve">и </w:t>
      </w:r>
      <w:r w:rsidR="009337C7">
        <w:rPr>
          <w:lang w:val="bg-BG"/>
        </w:rPr>
        <w:t xml:space="preserve">максимален </w:t>
      </w:r>
      <w:r w:rsidR="00C744C7">
        <w:rPr>
          <w:lang w:val="bg-BG"/>
        </w:rPr>
        <w:t>знаменател</w:t>
      </w:r>
      <w:r w:rsidR="008B6A91">
        <w:rPr>
          <w:lang w:val="bg-BG"/>
        </w:rPr>
        <w:t xml:space="preserve"> </w:t>
      </w:r>
      <w:r w:rsidR="00454693" w:rsidRPr="00FE70C0">
        <w:rPr>
          <w:b/>
        </w:rPr>
        <w:t>Max</w:t>
      </w:r>
      <w:r w:rsidR="00560EE5" w:rsidRPr="00FE70C0">
        <w:rPr>
          <w:b/>
        </w:rPr>
        <w:t>Denominator</w:t>
      </w:r>
      <w:r w:rsidR="009D0B25">
        <w:rPr>
          <w:lang w:val="bg-BG"/>
        </w:rPr>
        <w:t>, да намерите най-добрата</w:t>
      </w:r>
      <w:r w:rsidR="00681E98">
        <w:rPr>
          <w:lang w:val="bg-BG"/>
        </w:rPr>
        <w:t xml:space="preserve"> </w:t>
      </w:r>
      <w:r w:rsidR="00C0660D">
        <w:rPr>
          <w:lang w:val="bg-BG"/>
        </w:rPr>
        <w:t xml:space="preserve">по прецизност </w:t>
      </w:r>
      <w:r w:rsidR="00681E98">
        <w:rPr>
          <w:lang w:val="bg-BG"/>
        </w:rPr>
        <w:t>обикновена</w:t>
      </w:r>
      <w:r w:rsidR="009D0B25">
        <w:rPr>
          <w:lang w:val="bg-BG"/>
        </w:rPr>
        <w:t xml:space="preserve"> дроб по следните правила:</w:t>
      </w:r>
    </w:p>
    <w:p w:rsidR="009209C9" w:rsidRPr="009209C9" w:rsidRDefault="009209C9" w:rsidP="00774223"/>
    <w:p w:rsidR="00774223" w:rsidRPr="000D1305" w:rsidRDefault="00146678" w:rsidP="00916012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Имаме</w:t>
      </w:r>
      <w:r w:rsidR="00454693">
        <w:rPr>
          <w:lang w:val="bg-BG"/>
        </w:rPr>
        <w:t xml:space="preserve"> дроб </w:t>
      </w:r>
      <w:r w:rsidR="00454693" w:rsidRPr="00C45935">
        <w:rPr>
          <w:b/>
        </w:rPr>
        <w:t>Fraction</w:t>
      </w:r>
      <w:r w:rsidR="00454693">
        <w:t xml:space="preserve"> = </w:t>
      </w:r>
      <w:r w:rsidR="00454693" w:rsidRPr="00C45935">
        <w:rPr>
          <w:b/>
        </w:rPr>
        <w:t>Nominator</w:t>
      </w:r>
      <w:r w:rsidR="00454693">
        <w:t xml:space="preserve"> </w:t>
      </w:r>
      <w:r w:rsidR="00455277">
        <w:t xml:space="preserve">/ </w:t>
      </w:r>
      <w:r w:rsidR="00455277" w:rsidRPr="00C45935">
        <w:rPr>
          <w:b/>
        </w:rPr>
        <w:t>Denominator</w:t>
      </w:r>
      <w:r w:rsidR="003F5A3D">
        <w:t xml:space="preserve">, </w:t>
      </w:r>
      <w:r w:rsidR="003F5A3D">
        <w:rPr>
          <w:lang w:val="bg-BG"/>
        </w:rPr>
        <w:t xml:space="preserve">където </w:t>
      </w:r>
      <w:r w:rsidR="00022203" w:rsidRPr="008D74FD">
        <w:rPr>
          <w:b/>
          <w:lang w:val="bg-BG"/>
        </w:rPr>
        <w:t xml:space="preserve">0 &lt;= </w:t>
      </w:r>
      <w:r w:rsidRPr="008D74FD">
        <w:rPr>
          <w:b/>
        </w:rPr>
        <w:t>Nominator</w:t>
      </w:r>
      <w:r w:rsidR="00364A8E" w:rsidRPr="008D74FD">
        <w:rPr>
          <w:b/>
          <w:lang w:val="bg-BG"/>
        </w:rPr>
        <w:t xml:space="preserve"> </w:t>
      </w:r>
      <w:r w:rsidR="00022203" w:rsidRPr="008D74FD">
        <w:rPr>
          <w:b/>
        </w:rPr>
        <w:t>&lt; Denominator</w:t>
      </w:r>
      <w:r w:rsidR="000D1305">
        <w:t>.</w:t>
      </w:r>
    </w:p>
    <w:p w:rsidR="000D1305" w:rsidRDefault="00F8713D" w:rsidP="00916012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Нека </w:t>
      </w:r>
      <w:r w:rsidR="009F5D3F" w:rsidRPr="00D9558D">
        <w:rPr>
          <w:b/>
        </w:rPr>
        <w:t>Decimal</w:t>
      </w:r>
      <w:r w:rsidR="009F5D3F">
        <w:t xml:space="preserve"> </w:t>
      </w:r>
      <w:r w:rsidR="009F5D3F">
        <w:rPr>
          <w:lang w:val="bg-BG"/>
        </w:rPr>
        <w:t xml:space="preserve">е десетичното представяне на </w:t>
      </w:r>
      <w:r w:rsidR="009F5D3F" w:rsidRPr="00D9558D">
        <w:rPr>
          <w:b/>
        </w:rPr>
        <w:t>Fraction</w:t>
      </w:r>
      <w:r w:rsidR="0049041F">
        <w:t xml:space="preserve"> (</w:t>
      </w:r>
      <w:r w:rsidR="0049041F">
        <w:rPr>
          <w:lang w:val="bg-BG"/>
        </w:rPr>
        <w:t>крайно или безкрайно)</w:t>
      </w:r>
      <w:r w:rsidR="009F5D3F">
        <w:t>.</w:t>
      </w:r>
    </w:p>
    <w:p w:rsidR="0001692E" w:rsidRPr="00535AA3" w:rsidRDefault="00DF25AD" w:rsidP="00916012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Нека </w:t>
      </w:r>
      <w:r w:rsidRPr="00DF25AD">
        <w:rPr>
          <w:b/>
        </w:rPr>
        <w:t>Digits</w:t>
      </w:r>
      <w:r>
        <w:t xml:space="preserve"> </w:t>
      </w:r>
      <w:r>
        <w:rPr>
          <w:lang w:val="bg-BG"/>
        </w:rPr>
        <w:t xml:space="preserve">са </w:t>
      </w:r>
      <w:r w:rsidR="00E93DA0">
        <w:rPr>
          <w:lang w:val="bg-BG"/>
        </w:rPr>
        <w:t xml:space="preserve">броя цифри след десетичната запетая в </w:t>
      </w:r>
      <w:r w:rsidR="00E93DA0" w:rsidRPr="00C85F23">
        <w:rPr>
          <w:b/>
        </w:rPr>
        <w:t>Number</w:t>
      </w:r>
      <w:r w:rsidR="00E93DA0">
        <w:t>.</w:t>
      </w:r>
      <w:r w:rsidR="003161D5">
        <w:t xml:space="preserve"> </w:t>
      </w:r>
      <w:r w:rsidR="003161D5">
        <w:rPr>
          <w:lang w:val="bg-BG"/>
        </w:rPr>
        <w:t xml:space="preserve">Ако в </w:t>
      </w:r>
      <w:r w:rsidR="003161D5" w:rsidRPr="00582473">
        <w:rPr>
          <w:b/>
        </w:rPr>
        <w:t>Number</w:t>
      </w:r>
      <w:r w:rsidR="003161D5">
        <w:t xml:space="preserve"> </w:t>
      </w:r>
      <w:r w:rsidR="003161D5">
        <w:rPr>
          <w:lang w:val="bg-BG"/>
        </w:rPr>
        <w:t xml:space="preserve">имаме незначещи нули, то те също се броят към </w:t>
      </w:r>
      <w:r w:rsidR="003161D5" w:rsidRPr="00582473">
        <w:rPr>
          <w:b/>
        </w:rPr>
        <w:t>Digits</w:t>
      </w:r>
      <w:r w:rsidR="003161D5">
        <w:t>.</w:t>
      </w:r>
    </w:p>
    <w:p w:rsidR="00535AA3" w:rsidRDefault="00AC43A4" w:rsidP="00916012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Ако </w:t>
      </w:r>
      <w:r w:rsidRPr="00B92160">
        <w:rPr>
          <w:b/>
        </w:rPr>
        <w:t>Decimal</w:t>
      </w:r>
      <w:r>
        <w:t xml:space="preserve"> </w:t>
      </w:r>
      <w:r>
        <w:rPr>
          <w:lang w:val="bg-BG"/>
        </w:rPr>
        <w:t xml:space="preserve">е безкрайна или съдържа повече цифри от </w:t>
      </w:r>
      <w:r w:rsidR="002170FF" w:rsidRPr="00B92160">
        <w:rPr>
          <w:b/>
        </w:rPr>
        <w:t>Digits</w:t>
      </w:r>
      <w:r w:rsidR="002170FF">
        <w:rPr>
          <w:lang w:val="bg-BG"/>
        </w:rPr>
        <w:t xml:space="preserve">, взимат се предвид само първите </w:t>
      </w:r>
      <w:r w:rsidR="002170FF" w:rsidRPr="00B92160">
        <w:rPr>
          <w:b/>
        </w:rPr>
        <w:t>Digits</w:t>
      </w:r>
      <w:r w:rsidR="002170FF">
        <w:t xml:space="preserve"> </w:t>
      </w:r>
      <w:r w:rsidR="002170FF">
        <w:rPr>
          <w:lang w:val="bg-BG"/>
        </w:rPr>
        <w:t xml:space="preserve">цифри след десетичната запетая на </w:t>
      </w:r>
      <w:r w:rsidR="002170FF" w:rsidRPr="00B92160">
        <w:rPr>
          <w:b/>
        </w:rPr>
        <w:t>Decimal</w:t>
      </w:r>
      <w:r w:rsidR="002170FF">
        <w:t xml:space="preserve">. </w:t>
      </w:r>
      <w:r w:rsidR="002170FF">
        <w:rPr>
          <w:lang w:val="bg-BG"/>
        </w:rPr>
        <w:t>Останалите се премахват без закръгля</w:t>
      </w:r>
      <w:r w:rsidR="002B28BD">
        <w:rPr>
          <w:lang w:val="bg-BG"/>
        </w:rPr>
        <w:t>не</w:t>
      </w:r>
      <w:r w:rsidR="002170FF">
        <w:rPr>
          <w:lang w:val="bg-BG"/>
        </w:rPr>
        <w:t>.</w:t>
      </w:r>
    </w:p>
    <w:p w:rsidR="0074751E" w:rsidRDefault="005D091A" w:rsidP="00916012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Ако </w:t>
      </w:r>
      <w:r w:rsidRPr="00E3111C">
        <w:rPr>
          <w:b/>
        </w:rPr>
        <w:t>Digits</w:t>
      </w:r>
      <w:r>
        <w:t xml:space="preserve"> </w:t>
      </w:r>
      <w:r w:rsidR="001B6091">
        <w:rPr>
          <w:lang w:val="bg-BG"/>
        </w:rPr>
        <w:t xml:space="preserve">е </w:t>
      </w:r>
      <w:r>
        <w:rPr>
          <w:lang w:val="bg-BG"/>
        </w:rPr>
        <w:t xml:space="preserve">повече от </w:t>
      </w:r>
      <w:r w:rsidR="007E5242">
        <w:rPr>
          <w:lang w:val="bg-BG"/>
        </w:rPr>
        <w:t xml:space="preserve">цифрите след десетичната запетая в </w:t>
      </w:r>
      <w:r w:rsidRPr="00E3111C">
        <w:rPr>
          <w:b/>
        </w:rPr>
        <w:t>Decimal</w:t>
      </w:r>
      <w:r>
        <w:rPr>
          <w:lang w:val="bg-BG"/>
        </w:rPr>
        <w:t>, добаве</w:t>
      </w:r>
      <w:r w:rsidR="002F1216">
        <w:rPr>
          <w:lang w:val="bg-BG"/>
        </w:rPr>
        <w:t xml:space="preserve">те </w:t>
      </w:r>
      <w:r w:rsidR="009A4A10">
        <w:rPr>
          <w:lang w:val="bg-BG"/>
        </w:rPr>
        <w:t xml:space="preserve">незначещи нули след </w:t>
      </w:r>
      <w:r w:rsidR="009A4A10" w:rsidRPr="00E3111C">
        <w:rPr>
          <w:b/>
        </w:rPr>
        <w:t>Decimal</w:t>
      </w:r>
      <w:r w:rsidR="009A4A10">
        <w:t xml:space="preserve">, </w:t>
      </w:r>
      <w:r w:rsidR="009A4A10">
        <w:rPr>
          <w:lang w:val="bg-BG"/>
        </w:rPr>
        <w:t>докато цифрите не се изравнят</w:t>
      </w:r>
      <w:r w:rsidR="006B0610">
        <w:rPr>
          <w:lang w:val="bg-BG"/>
        </w:rPr>
        <w:t xml:space="preserve"> с </w:t>
      </w:r>
      <w:r w:rsidR="006B0610" w:rsidRPr="003356E2">
        <w:rPr>
          <w:b/>
        </w:rPr>
        <w:t>Digits</w:t>
      </w:r>
      <w:r w:rsidR="009A4A10">
        <w:rPr>
          <w:lang w:val="bg-BG"/>
        </w:rPr>
        <w:t>.</w:t>
      </w:r>
      <w:r w:rsidR="00DA6027" w:rsidRPr="00D84FC2">
        <w:rPr>
          <w:lang w:val="bg-BG"/>
        </w:rPr>
        <w:t xml:space="preserve"> </w:t>
      </w:r>
    </w:p>
    <w:p w:rsidR="00C0660D" w:rsidRPr="009209C9" w:rsidRDefault="00C0660D" w:rsidP="00ED68D6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Най-добрата </w:t>
      </w:r>
      <w:r w:rsidR="006E6C41">
        <w:rPr>
          <w:lang w:val="bg-BG"/>
        </w:rPr>
        <w:t xml:space="preserve">по прецизност </w:t>
      </w:r>
      <w:r w:rsidR="006E6C41" w:rsidRPr="00D8070C">
        <w:rPr>
          <w:b/>
        </w:rPr>
        <w:t>Precision</w:t>
      </w:r>
      <w:r w:rsidR="006E6C41">
        <w:t xml:space="preserve"> </w:t>
      </w:r>
      <w:r>
        <w:rPr>
          <w:lang w:val="bg-BG"/>
        </w:rPr>
        <w:t xml:space="preserve">обикновена дроб е тази, която има най-много </w:t>
      </w:r>
      <w:r w:rsidR="006F5F7D">
        <w:rPr>
          <w:lang w:val="bg-BG"/>
        </w:rPr>
        <w:t>еднакви цифри</w:t>
      </w:r>
      <w:r w:rsidR="00E27196">
        <w:rPr>
          <w:lang w:val="bg-BG"/>
        </w:rPr>
        <w:t xml:space="preserve"> от началото до края на числото с </w:t>
      </w:r>
      <w:r w:rsidR="001C0411" w:rsidRPr="008B6A91">
        <w:rPr>
          <w:b/>
        </w:rPr>
        <w:t>Number</w:t>
      </w:r>
      <w:r w:rsidR="001C0411">
        <w:rPr>
          <w:b/>
        </w:rPr>
        <w:t>.</w:t>
      </w:r>
      <w:r w:rsidR="000B1561">
        <w:rPr>
          <w:b/>
        </w:rPr>
        <w:t xml:space="preserve"> </w:t>
      </w:r>
      <w:r w:rsidR="000B73D5">
        <w:rPr>
          <w:lang w:val="bg-BG"/>
        </w:rPr>
        <w:t xml:space="preserve">Броим до първа различна цифра. Например </w:t>
      </w:r>
      <w:r w:rsidR="00CE1A85">
        <w:rPr>
          <w:lang w:val="bg-BG"/>
        </w:rPr>
        <w:t xml:space="preserve">числата </w:t>
      </w:r>
      <w:r w:rsidR="00ED68D6" w:rsidRPr="00ED68D6">
        <w:rPr>
          <w:b/>
          <w:lang w:val="bg-BG"/>
        </w:rPr>
        <w:t>3.1428</w:t>
      </w:r>
      <w:r w:rsidR="005F78E5">
        <w:rPr>
          <w:b/>
          <w:lang w:val="bg-BG"/>
        </w:rPr>
        <w:t>6</w:t>
      </w:r>
      <w:r w:rsidR="00ED68D6" w:rsidRPr="00ED68D6">
        <w:rPr>
          <w:b/>
          <w:lang w:val="bg-BG"/>
        </w:rPr>
        <w:t xml:space="preserve"> </w:t>
      </w:r>
      <w:r w:rsidR="00ED68D6" w:rsidRPr="00ED68D6">
        <w:rPr>
          <w:lang w:val="bg-BG"/>
        </w:rPr>
        <w:t xml:space="preserve">and </w:t>
      </w:r>
      <w:r w:rsidR="00ED68D6" w:rsidRPr="005F78E5">
        <w:rPr>
          <w:b/>
          <w:lang w:val="bg-BG"/>
        </w:rPr>
        <w:t>3.1415</w:t>
      </w:r>
      <w:r w:rsidR="005F78E5">
        <w:rPr>
          <w:b/>
          <w:lang w:val="bg-BG"/>
        </w:rPr>
        <w:t xml:space="preserve">6 </w:t>
      </w:r>
      <w:r w:rsidR="005F78E5">
        <w:rPr>
          <w:lang w:val="bg-BG"/>
        </w:rPr>
        <w:t>имат едн</w:t>
      </w:r>
      <w:r w:rsidR="00C2348D">
        <w:rPr>
          <w:lang w:val="bg-BG"/>
        </w:rPr>
        <w:t xml:space="preserve">аква част </w:t>
      </w:r>
      <w:r w:rsidR="00C2348D" w:rsidRPr="00C2348D">
        <w:rPr>
          <w:b/>
        </w:rPr>
        <w:t>3.14</w:t>
      </w:r>
      <w:r w:rsidR="00C2348D">
        <w:t xml:space="preserve"> </w:t>
      </w:r>
      <w:r w:rsidR="00C2348D">
        <w:rPr>
          <w:lang w:val="bg-BG"/>
        </w:rPr>
        <w:t xml:space="preserve">и тяхната </w:t>
      </w:r>
      <w:r w:rsidR="00C2348D" w:rsidRPr="00EA6668">
        <w:rPr>
          <w:b/>
        </w:rPr>
        <w:t>Precision</w:t>
      </w:r>
      <w:r w:rsidR="00C2348D">
        <w:t xml:space="preserve"> </w:t>
      </w:r>
      <w:r w:rsidR="00C2348D">
        <w:rPr>
          <w:lang w:val="bg-BG"/>
        </w:rPr>
        <w:t xml:space="preserve">е </w:t>
      </w:r>
      <w:r w:rsidR="00C2348D" w:rsidRPr="005F050D">
        <w:rPr>
          <w:b/>
          <w:lang w:val="bg-BG"/>
        </w:rPr>
        <w:t>три</w:t>
      </w:r>
      <w:r w:rsidR="00C2348D">
        <w:rPr>
          <w:lang w:val="bg-BG"/>
        </w:rPr>
        <w:t>, защото три цифри са равни.</w:t>
      </w:r>
    </w:p>
    <w:p w:rsidR="009209C9" w:rsidRDefault="009209C9" w:rsidP="009209C9">
      <w:pPr>
        <w:pStyle w:val="ListParagraph"/>
        <w:rPr>
          <w:lang w:val="bg-BG"/>
        </w:rPr>
      </w:pPr>
    </w:p>
    <w:p w:rsidR="00D45F6F" w:rsidRPr="00CB3C54" w:rsidRDefault="00D45F6F" w:rsidP="00D45F6F">
      <w:r w:rsidRPr="00D45F6F">
        <w:rPr>
          <w:lang w:val="bg-BG"/>
        </w:rPr>
        <w:t>От вас се иска да намерите най-добрата</w:t>
      </w:r>
      <w:r w:rsidR="00D310F2">
        <w:rPr>
          <w:lang w:val="bg-BG"/>
        </w:rPr>
        <w:t xml:space="preserve"> (с най-голяма</w:t>
      </w:r>
      <w:r w:rsidR="00DA4819">
        <w:t xml:space="preserve"> </w:t>
      </w:r>
      <w:r w:rsidR="00DA4819">
        <w:rPr>
          <w:lang w:val="bg-BG"/>
        </w:rPr>
        <w:t>прецизност</w:t>
      </w:r>
      <w:r w:rsidR="00D310F2">
        <w:rPr>
          <w:lang w:val="bg-BG"/>
        </w:rPr>
        <w:t xml:space="preserve"> </w:t>
      </w:r>
      <w:r w:rsidR="00D310F2" w:rsidRPr="00D310F2">
        <w:rPr>
          <w:b/>
        </w:rPr>
        <w:t>Precision</w:t>
      </w:r>
      <w:r w:rsidR="00D310F2">
        <w:t>)</w:t>
      </w:r>
      <w:r w:rsidRPr="00D45F6F">
        <w:rPr>
          <w:lang w:val="bg-BG"/>
        </w:rPr>
        <w:t xml:space="preserve"> обикновената дроб на </w:t>
      </w:r>
      <w:r w:rsidRPr="00695108">
        <w:rPr>
          <w:b/>
          <w:lang w:val="bg-BG"/>
        </w:rPr>
        <w:t>Number</w:t>
      </w:r>
      <w:r w:rsidRPr="00D45F6F">
        <w:rPr>
          <w:lang w:val="bg-BG"/>
        </w:rPr>
        <w:t xml:space="preserve">, чийто знаменател е по-малък или равен на </w:t>
      </w:r>
      <w:r w:rsidRPr="00695108">
        <w:rPr>
          <w:b/>
          <w:lang w:val="bg-BG"/>
        </w:rPr>
        <w:t>MaxDenominator</w:t>
      </w:r>
      <w:r w:rsidRPr="00D45F6F">
        <w:rPr>
          <w:lang w:val="bg-BG"/>
        </w:rPr>
        <w:t xml:space="preserve">. Математически казано – намерете обикновената дроб </w:t>
      </w:r>
      <w:r w:rsidRPr="00695108">
        <w:rPr>
          <w:b/>
          <w:lang w:val="bg-BG"/>
        </w:rPr>
        <w:t>Fraction</w:t>
      </w:r>
      <w:r w:rsidRPr="00D45F6F">
        <w:rPr>
          <w:lang w:val="bg-BG"/>
        </w:rPr>
        <w:t xml:space="preserve"> = </w:t>
      </w:r>
      <w:r w:rsidRPr="00695108">
        <w:rPr>
          <w:b/>
          <w:lang w:val="bg-BG"/>
        </w:rPr>
        <w:t>Nominator</w:t>
      </w:r>
      <w:r w:rsidRPr="00D45F6F">
        <w:rPr>
          <w:lang w:val="bg-BG"/>
        </w:rPr>
        <w:t xml:space="preserve"> / </w:t>
      </w:r>
      <w:r w:rsidRPr="00695108">
        <w:rPr>
          <w:b/>
          <w:lang w:val="bg-BG"/>
        </w:rPr>
        <w:t>Denominator</w:t>
      </w:r>
      <w:r w:rsidRPr="00D45F6F">
        <w:rPr>
          <w:lang w:val="bg-BG"/>
        </w:rPr>
        <w:t xml:space="preserve">, където </w:t>
      </w:r>
      <w:r w:rsidRPr="00510B87">
        <w:rPr>
          <w:b/>
          <w:lang w:val="bg-BG"/>
        </w:rPr>
        <w:t>1 &lt;= Denominator &lt;= MaxDenominator</w:t>
      </w:r>
      <w:r w:rsidRPr="00D45F6F">
        <w:rPr>
          <w:lang w:val="bg-BG"/>
        </w:rPr>
        <w:t xml:space="preserve"> и </w:t>
      </w:r>
      <w:r w:rsidRPr="00510B87">
        <w:rPr>
          <w:b/>
          <w:lang w:val="bg-BG"/>
        </w:rPr>
        <w:t>0 &lt;= Nominator &lt; Denominator</w:t>
      </w:r>
      <w:r w:rsidRPr="00D45F6F">
        <w:rPr>
          <w:lang w:val="bg-BG"/>
        </w:rPr>
        <w:t>.</w:t>
      </w:r>
      <w:r w:rsidR="00114A7E">
        <w:rPr>
          <w:lang w:val="bg-BG"/>
        </w:rPr>
        <w:t xml:space="preserve"> </w:t>
      </w:r>
      <w:r w:rsidR="00857C9E">
        <w:rPr>
          <w:lang w:val="bg-BG"/>
        </w:rPr>
        <w:t>Ако има няколко</w:t>
      </w:r>
      <w:r w:rsidR="00243B42">
        <w:rPr>
          <w:lang w:val="bg-BG"/>
        </w:rPr>
        <w:t xml:space="preserve"> вариант</w:t>
      </w:r>
      <w:r w:rsidR="009000BF">
        <w:rPr>
          <w:lang w:val="bg-BG"/>
        </w:rPr>
        <w:t>а</w:t>
      </w:r>
      <w:r w:rsidR="00857C9E">
        <w:rPr>
          <w:lang w:val="bg-BG"/>
        </w:rPr>
        <w:t xml:space="preserve"> верни решения, които са с</w:t>
      </w:r>
      <w:r w:rsidR="00360C55">
        <w:rPr>
          <w:lang w:val="bg-BG"/>
        </w:rPr>
        <w:t xml:space="preserve"> еднаква прецизност, изберете този</w:t>
      </w:r>
      <w:r w:rsidR="00857C9E">
        <w:rPr>
          <w:lang w:val="bg-BG"/>
        </w:rPr>
        <w:t xml:space="preserve"> с </w:t>
      </w:r>
      <w:r w:rsidR="009E5A64">
        <w:rPr>
          <w:lang w:val="bg-BG"/>
        </w:rPr>
        <w:t>най-</w:t>
      </w:r>
      <w:r w:rsidR="00857C9E">
        <w:rPr>
          <w:lang w:val="bg-BG"/>
        </w:rPr>
        <w:t xml:space="preserve">малък знаменател </w:t>
      </w:r>
      <w:r w:rsidR="00857C9E" w:rsidRPr="00974AB1">
        <w:rPr>
          <w:b/>
        </w:rPr>
        <w:t>Denominator</w:t>
      </w:r>
      <w:r w:rsidR="00857C9E">
        <w:t xml:space="preserve">. </w:t>
      </w:r>
      <w:r w:rsidR="00857C9E">
        <w:rPr>
          <w:lang w:val="bg-BG"/>
        </w:rPr>
        <w:t>Ако отново има няколко варианта</w:t>
      </w:r>
      <w:r w:rsidR="00360C55">
        <w:rPr>
          <w:lang w:val="bg-BG"/>
        </w:rPr>
        <w:t>, изберете т</w:t>
      </w:r>
      <w:r w:rsidR="009E5A64">
        <w:rPr>
          <w:lang w:val="bg-BG"/>
        </w:rPr>
        <w:t>ози с</w:t>
      </w:r>
      <w:r w:rsidR="00CB3C54">
        <w:rPr>
          <w:lang w:val="bg-BG"/>
        </w:rPr>
        <w:t xml:space="preserve"> най-малък числител </w:t>
      </w:r>
      <w:r w:rsidR="00CB3C54" w:rsidRPr="00387CAA">
        <w:rPr>
          <w:b/>
        </w:rPr>
        <w:t>Nominator</w:t>
      </w:r>
      <w:r w:rsidR="00CB3C54">
        <w:t>.</w:t>
      </w:r>
    </w:p>
    <w:p w:rsidR="00B80B20" w:rsidRPr="00734E90" w:rsidRDefault="00B80B20" w:rsidP="002D2B88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4B14E1" w:rsidRPr="004B14E1" w:rsidRDefault="004B14E1" w:rsidP="005D3C9B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Входът се чете от конзолата.</w:t>
      </w:r>
    </w:p>
    <w:p w:rsidR="004B14E1" w:rsidRPr="004B14E1" w:rsidRDefault="004B14E1" w:rsidP="005D3C9B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На първия ред ще прочетете</w:t>
      </w:r>
      <w:r w:rsidR="00492205">
        <w:rPr>
          <w:rFonts w:cs="Times New Roman"/>
          <w:b w:val="0"/>
          <w:bCs w:val="0"/>
          <w:szCs w:val="24"/>
          <w:lang w:val="bg-BG"/>
        </w:rPr>
        <w:t xml:space="preserve"> максималния знаменател</w:t>
      </w:r>
      <w:r w:rsidRPr="004B14E1">
        <w:rPr>
          <w:rFonts w:cs="Times New Roman"/>
          <w:b w:val="0"/>
          <w:bCs w:val="0"/>
          <w:szCs w:val="24"/>
          <w:lang w:val="bg-BG"/>
        </w:rPr>
        <w:t xml:space="preserve"> </w:t>
      </w:r>
      <w:r w:rsidR="00E80D56" w:rsidRPr="006E6408">
        <w:rPr>
          <w:rFonts w:cs="Times New Roman"/>
          <w:bCs w:val="0"/>
          <w:szCs w:val="24"/>
        </w:rPr>
        <w:t>MaxDenominator</w:t>
      </w:r>
      <w:r w:rsidR="00E80D56">
        <w:rPr>
          <w:rFonts w:cs="Times New Roman"/>
          <w:b w:val="0"/>
          <w:bCs w:val="0"/>
          <w:szCs w:val="24"/>
          <w:lang w:val="bg-BG"/>
        </w:rPr>
        <w:t>.</w:t>
      </w:r>
    </w:p>
    <w:p w:rsidR="004B14E1" w:rsidRDefault="00190A6F" w:rsidP="005D3C9B">
      <w:pPr>
        <w:pStyle w:val="Heading3"/>
        <w:spacing w:before="120" w:after="120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  <w:lang w:val="bg-BG"/>
        </w:rPr>
        <w:t>На втория</w:t>
      </w:r>
      <w:r w:rsidR="004B14E1" w:rsidRPr="004B14E1">
        <w:rPr>
          <w:rFonts w:cs="Times New Roman"/>
          <w:b w:val="0"/>
          <w:bCs w:val="0"/>
          <w:szCs w:val="24"/>
          <w:lang w:val="bg-BG"/>
        </w:rPr>
        <w:t xml:space="preserve"> ред ще прочетете </w:t>
      </w:r>
      <w:r w:rsidR="00F15C19">
        <w:rPr>
          <w:rFonts w:cs="Times New Roman"/>
          <w:b w:val="0"/>
          <w:bCs w:val="0"/>
          <w:szCs w:val="24"/>
          <w:lang w:val="bg-BG"/>
        </w:rPr>
        <w:t xml:space="preserve">числото </w:t>
      </w:r>
      <w:r w:rsidR="00F15C19" w:rsidRPr="00F15C19">
        <w:rPr>
          <w:rFonts w:cs="Times New Roman"/>
          <w:bCs w:val="0"/>
          <w:szCs w:val="24"/>
        </w:rPr>
        <w:t>Number</w:t>
      </w:r>
      <w:r w:rsidR="00F15C19">
        <w:rPr>
          <w:rFonts w:cs="Times New Roman"/>
          <w:b w:val="0"/>
          <w:bCs w:val="0"/>
          <w:szCs w:val="24"/>
        </w:rPr>
        <w:t>.</w:t>
      </w:r>
    </w:p>
    <w:p w:rsidR="0005531E" w:rsidRPr="0005531E" w:rsidRDefault="0005531E" w:rsidP="005D3C9B">
      <w:r w:rsidRPr="005D3C9B">
        <w:rPr>
          <w:lang w:val="bg-BG"/>
        </w:rPr>
        <w:t>Входните данни винаги ще бъдат валидни и в описания формат.</w:t>
      </w:r>
    </w:p>
    <w:p w:rsidR="0005531E" w:rsidRPr="0005531E" w:rsidRDefault="0005531E" w:rsidP="0005531E"/>
    <w:p w:rsidR="0005531E" w:rsidRPr="0005531E" w:rsidRDefault="0005531E" w:rsidP="0005531E"/>
    <w:p w:rsidR="00314D53" w:rsidRPr="00135937" w:rsidRDefault="00314D53" w:rsidP="00490EF7">
      <w:pPr>
        <w:pStyle w:val="Heading3"/>
        <w:rPr>
          <w:lang w:eastAsia="ja-JP"/>
        </w:rPr>
      </w:pPr>
      <w:r>
        <w:rPr>
          <w:lang w:val="bg-BG" w:eastAsia="ja-JP"/>
        </w:rPr>
        <w:t>Изход</w:t>
      </w:r>
    </w:p>
    <w:p w:rsidR="004549B5" w:rsidRPr="004549B5" w:rsidRDefault="004549B5" w:rsidP="00481AB0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>Изходът</w:t>
      </w:r>
      <w:r w:rsidRPr="004549B5">
        <w:rPr>
          <w:rFonts w:cs="Times New Roman"/>
          <w:b w:val="0"/>
          <w:bCs w:val="0"/>
          <w:szCs w:val="24"/>
          <w:lang w:val="bg-BG" w:eastAsia="ja-JP"/>
        </w:rPr>
        <w:t xml:space="preserve"> се печата на конзолата.</w:t>
      </w:r>
    </w:p>
    <w:p w:rsidR="004549B5" w:rsidRDefault="008538E3" w:rsidP="00481AB0">
      <w:pPr>
        <w:pStyle w:val="Heading3"/>
        <w:spacing w:before="120" w:after="120"/>
        <w:rPr>
          <w:rFonts w:cs="Times New Roman"/>
          <w:b w:val="0"/>
          <w:bCs w:val="0"/>
          <w:szCs w:val="24"/>
          <w:lang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 xml:space="preserve">На първия ред от изхода отпечатайте обикновената дроб в стил </w:t>
      </w:r>
      <w:r>
        <w:rPr>
          <w:rFonts w:cs="Times New Roman"/>
          <w:b w:val="0"/>
          <w:bCs w:val="0"/>
          <w:szCs w:val="24"/>
          <w:lang w:eastAsia="ja-JP"/>
        </w:rPr>
        <w:t>“</w:t>
      </w:r>
      <w:r w:rsidRPr="008538E3">
        <w:rPr>
          <w:rFonts w:cs="Times New Roman"/>
          <w:bCs w:val="0"/>
          <w:szCs w:val="24"/>
          <w:lang w:eastAsia="ja-JP"/>
        </w:rPr>
        <w:t>Nominator/Denominator</w:t>
      </w:r>
      <w:r>
        <w:rPr>
          <w:rFonts w:cs="Times New Roman"/>
          <w:b w:val="0"/>
          <w:bCs w:val="0"/>
          <w:szCs w:val="24"/>
          <w:lang w:eastAsia="ja-JP"/>
        </w:rPr>
        <w:t>”</w:t>
      </w:r>
    </w:p>
    <w:p w:rsidR="0087778A" w:rsidRDefault="0087778A" w:rsidP="00481AB0">
      <w:pPr>
        <w:rPr>
          <w:lang w:val="bg-BG" w:eastAsia="ja-JP"/>
        </w:rPr>
      </w:pPr>
      <w:r w:rsidRPr="00481AB0">
        <w:rPr>
          <w:lang w:val="bg-BG" w:eastAsia="ja-JP"/>
        </w:rPr>
        <w:t xml:space="preserve">На втория ред от изхода отпечатайте прецизността, с която </w:t>
      </w:r>
      <w:r w:rsidRPr="00F92560">
        <w:rPr>
          <w:b/>
          <w:lang w:eastAsia="ja-JP"/>
        </w:rPr>
        <w:t>Number</w:t>
      </w:r>
      <w:r>
        <w:rPr>
          <w:lang w:eastAsia="ja-JP"/>
        </w:rPr>
        <w:t xml:space="preserve"> </w:t>
      </w:r>
      <w:r w:rsidRPr="00481AB0">
        <w:rPr>
          <w:lang w:val="bg-BG" w:eastAsia="ja-JP"/>
        </w:rPr>
        <w:t>и обикновената дроб си съвпадат.</w:t>
      </w:r>
    </w:p>
    <w:p w:rsidR="00373FDB" w:rsidRPr="00734E90" w:rsidRDefault="00373FDB" w:rsidP="00373FDB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373FDB" w:rsidRPr="00911CB7" w:rsidRDefault="00911CB7" w:rsidP="00373FDB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 w:rsidRPr="00911CB7">
        <w:rPr>
          <w:b/>
        </w:rPr>
        <w:t>MaxDenominator</w:t>
      </w:r>
      <w:r w:rsidR="00A76F3F">
        <w:rPr>
          <w:b/>
        </w:rPr>
        <w:t xml:space="preserve"> </w:t>
      </w:r>
      <w:r w:rsidR="00494A4C">
        <w:rPr>
          <w:lang w:val="bg-BG"/>
        </w:rPr>
        <w:t>ще бъде между 1 и 1</w:t>
      </w:r>
      <w:r w:rsidR="00D73817">
        <w:rPr>
          <w:lang w:val="bg-BG"/>
        </w:rPr>
        <w:t>00 000, включително.</w:t>
      </w:r>
    </w:p>
    <w:p w:rsidR="00373FDB" w:rsidRDefault="007D1E63" w:rsidP="00373FDB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9B2D99">
        <w:rPr>
          <w:b/>
        </w:rPr>
        <w:t>Number</w:t>
      </w:r>
      <w:r w:rsidR="00373FDB">
        <w:rPr>
          <w:lang w:val="bg-BG"/>
        </w:rPr>
        <w:t xml:space="preserve"> съдържа от </w:t>
      </w:r>
      <w:r w:rsidR="00620F40">
        <w:t>3</w:t>
      </w:r>
      <w:r w:rsidR="00373FDB">
        <w:rPr>
          <w:lang w:val="bg-BG"/>
        </w:rPr>
        <w:t xml:space="preserve"> до </w:t>
      </w:r>
      <w:r w:rsidR="00373FDB">
        <w:t>50</w:t>
      </w:r>
      <w:r w:rsidR="00373FDB">
        <w:rPr>
          <w:lang w:val="bg-BG"/>
        </w:rPr>
        <w:t xml:space="preserve"> символа, включително.</w:t>
      </w:r>
    </w:p>
    <w:p w:rsidR="00373FDB" w:rsidRPr="005E21E2" w:rsidRDefault="005E21E2" w:rsidP="00373FDB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 w:rsidRPr="005E21E2">
        <w:rPr>
          <w:b/>
        </w:rPr>
        <w:t xml:space="preserve">Number </w:t>
      </w:r>
      <w:r w:rsidR="00F97878">
        <w:rPr>
          <w:lang w:val="bg-BG"/>
        </w:rPr>
        <w:t xml:space="preserve">ще бъде число от типа </w:t>
      </w:r>
      <w:r w:rsidR="00F97878">
        <w:t>“0.ddddd</w:t>
      </w:r>
      <w:r w:rsidR="00D57D6C">
        <w:t>...</w:t>
      </w:r>
      <w:r w:rsidR="00F97878">
        <w:t xml:space="preserve">”, </w:t>
      </w:r>
      <w:r w:rsidR="00D3294D">
        <w:rPr>
          <w:lang w:val="bg-BG"/>
        </w:rPr>
        <w:t>където</w:t>
      </w:r>
      <w:r w:rsidR="00F97878">
        <w:t xml:space="preserve"> d </w:t>
      </w:r>
      <w:r w:rsidR="00F97878">
        <w:rPr>
          <w:lang w:val="bg-BG"/>
        </w:rPr>
        <w:t>е цифра межу 0 и 9, включително.</w:t>
      </w:r>
    </w:p>
    <w:p w:rsidR="00373FDB" w:rsidRDefault="00373FDB" w:rsidP="00373FDB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>
        <w:t>0.</w:t>
      </w:r>
      <w:r w:rsidR="003E69DB">
        <w:t>2</w:t>
      </w:r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602450" w:rsidRDefault="00602450" w:rsidP="00602450">
      <w:pPr>
        <w:spacing w:before="0" w:after="0"/>
        <w:ind w:left="360"/>
        <w:jc w:val="left"/>
        <w:rPr>
          <w:lang w:val="bg-BG"/>
        </w:rPr>
      </w:pPr>
    </w:p>
    <w:p w:rsidR="00602450" w:rsidRPr="00602450" w:rsidRDefault="00602450" w:rsidP="00602450">
      <w:pPr>
        <w:jc w:val="left"/>
        <w:rPr>
          <w:b/>
          <w:lang w:val="bg-BG"/>
        </w:rPr>
      </w:pPr>
      <w:r w:rsidRPr="00602450">
        <w:rPr>
          <w:b/>
          <w:lang w:val="bg-BG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5320"/>
        <w:gridCol w:w="4680"/>
      </w:tblGrid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4612A2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612A2">
              <w:rPr>
                <w:rFonts w:ascii="Consolas" w:hAnsi="Consolas" w:cs="Consolas"/>
                <w:bCs/>
                <w:noProof/>
                <w:lang w:val="bg-BG"/>
              </w:rPr>
              <w:t>42</w:t>
            </w:r>
          </w:p>
          <w:p w:rsidR="004612A2" w:rsidRPr="00467807" w:rsidRDefault="004612A2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612A2">
              <w:rPr>
                <w:rFonts w:ascii="Consolas" w:hAnsi="Consolas" w:cs="Consolas"/>
                <w:bCs/>
                <w:noProof/>
                <w:lang w:val="bg-BG"/>
              </w:rPr>
              <w:t>0.141592658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2E734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2E7343">
              <w:rPr>
                <w:rFonts w:ascii="Consolas" w:hAnsi="Consolas" w:cs="Consolas"/>
                <w:bCs/>
                <w:noProof/>
                <w:lang w:val="bg-BG"/>
              </w:rPr>
              <w:t>1/7</w:t>
            </w:r>
          </w:p>
          <w:p w:rsidR="002E7343" w:rsidRPr="00785A45" w:rsidRDefault="002E734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2E7343"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014555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014555"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014555" w:rsidRPr="00467807" w:rsidRDefault="00014555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014555">
              <w:rPr>
                <w:rFonts w:ascii="Consolas" w:hAnsi="Consolas" w:cs="Consolas"/>
                <w:bCs/>
                <w:noProof/>
                <w:lang w:val="bg-BG"/>
              </w:rPr>
              <w:t>0.1337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C5272B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C5272B">
              <w:rPr>
                <w:rFonts w:ascii="Consolas" w:hAnsi="Consolas" w:cs="Consolas"/>
                <w:bCs/>
                <w:noProof/>
                <w:lang w:val="bg-BG"/>
              </w:rPr>
              <w:t>0/1</w:t>
            </w:r>
          </w:p>
          <w:p w:rsidR="00773183" w:rsidRPr="00785A45" w:rsidRDefault="00F57F78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F57F78">
              <w:rPr>
                <w:rFonts w:ascii="Consolas" w:hAnsi="Consolas" w:cs="Consolas"/>
                <w:bCs/>
                <w:noProof/>
                <w:lang w:val="bg-BG"/>
              </w:rPr>
              <w:t>1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286C9D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286C9D">
              <w:rPr>
                <w:rFonts w:ascii="Consolas" w:hAnsi="Consolas" w:cs="Consolas"/>
                <w:bCs/>
                <w:noProof/>
                <w:lang w:val="bg-BG"/>
              </w:rPr>
              <w:t>80000</w:t>
            </w:r>
          </w:p>
          <w:p w:rsidR="008A0295" w:rsidRPr="00467807" w:rsidRDefault="008A0295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8A0295">
              <w:rPr>
                <w:rFonts w:ascii="Consolas" w:hAnsi="Consolas" w:cs="Consolas"/>
                <w:bCs/>
                <w:noProof/>
                <w:lang w:val="bg-BG"/>
              </w:rPr>
              <w:t>0.1234567891011121314151617181920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5452CC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452CC">
              <w:rPr>
                <w:rFonts w:ascii="Consolas" w:hAnsi="Consolas" w:cs="Consolas"/>
                <w:bCs/>
                <w:noProof/>
                <w:lang w:val="bg-BG"/>
              </w:rPr>
              <w:t>10/81</w:t>
            </w:r>
          </w:p>
          <w:p w:rsidR="00787230" w:rsidRPr="00785A45" w:rsidRDefault="00787230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787230">
              <w:rPr>
                <w:rFonts w:ascii="Consolas" w:hAnsi="Consolas" w:cs="Consolas"/>
                <w:bCs/>
                <w:noProof/>
                <w:lang w:val="bg-BG"/>
              </w:rPr>
              <w:t>8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375495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375495">
              <w:rPr>
                <w:rFonts w:ascii="Consolas" w:hAnsi="Consolas" w:cs="Consolas"/>
                <w:bCs/>
                <w:noProof/>
                <w:lang w:val="bg-BG"/>
              </w:rPr>
              <w:t>1000</w:t>
            </w:r>
          </w:p>
          <w:p w:rsidR="00375495" w:rsidRPr="00467807" w:rsidRDefault="00375495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375495">
              <w:rPr>
                <w:rFonts w:ascii="Consolas" w:hAnsi="Consolas" w:cs="Consolas"/>
                <w:bCs/>
                <w:noProof/>
                <w:lang w:val="bg-BG"/>
              </w:rPr>
              <w:t>0.42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A50BD1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A50BD1">
              <w:rPr>
                <w:rFonts w:ascii="Consolas" w:hAnsi="Consolas" w:cs="Consolas"/>
                <w:bCs/>
                <w:noProof/>
                <w:lang w:val="bg-BG"/>
              </w:rPr>
              <w:t>3/7</w:t>
            </w:r>
          </w:p>
          <w:p w:rsidR="007E0853" w:rsidRPr="00785A45" w:rsidRDefault="007E0853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7E0853"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1659" w:rsidRPr="00734E90" w:rsidRDefault="001F1659" w:rsidP="001F165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1F1659" w:rsidRPr="00734E90" w:rsidTr="00912785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843158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843158">
              <w:rPr>
                <w:rFonts w:ascii="Consolas" w:hAnsi="Consolas" w:cs="Consolas"/>
                <w:bCs/>
                <w:noProof/>
                <w:lang w:val="bg-BG"/>
              </w:rPr>
              <w:t>100</w:t>
            </w:r>
          </w:p>
          <w:p w:rsidR="00314A2F" w:rsidRPr="00467807" w:rsidRDefault="00314A2F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314A2F">
              <w:rPr>
                <w:rFonts w:ascii="Consolas" w:hAnsi="Consolas" w:cs="Consolas"/>
                <w:bCs/>
                <w:noProof/>
                <w:lang w:val="bg-BG"/>
              </w:rPr>
              <w:t>0.420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59" w:rsidRDefault="00771CE0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771CE0">
              <w:rPr>
                <w:rFonts w:ascii="Consolas" w:hAnsi="Consolas" w:cs="Consolas"/>
                <w:bCs/>
                <w:noProof/>
                <w:lang w:val="bg-BG"/>
              </w:rPr>
              <w:t>21/50</w:t>
            </w:r>
          </w:p>
          <w:p w:rsidR="00A721A4" w:rsidRPr="00785A45" w:rsidRDefault="00287978" w:rsidP="001F1659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287978"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</w:tc>
      </w:tr>
      <w:tr w:rsidR="00602450" w:rsidRPr="00734E90" w:rsidTr="008D1E53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2450" w:rsidRPr="00734E90" w:rsidRDefault="00602450" w:rsidP="0091278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2450" w:rsidRPr="00734E90" w:rsidRDefault="00602450" w:rsidP="00912785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602450" w:rsidRPr="00734E90" w:rsidTr="008D1E53">
        <w:trPr>
          <w:trHeight w:val="20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807" w:rsidRDefault="00550F21" w:rsidP="0091278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550F21">
              <w:rPr>
                <w:rFonts w:ascii="Consolas" w:hAnsi="Consolas" w:cs="Consolas"/>
                <w:bCs/>
                <w:noProof/>
                <w:lang w:val="bg-BG"/>
              </w:rPr>
              <w:t>115</w:t>
            </w:r>
          </w:p>
          <w:p w:rsidR="00E25491" w:rsidRPr="00467807" w:rsidRDefault="00E25491" w:rsidP="0091278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E25491">
              <w:rPr>
                <w:rFonts w:ascii="Consolas" w:hAnsi="Consolas" w:cs="Consolas"/>
                <w:bCs/>
                <w:noProof/>
                <w:lang w:val="bg-BG"/>
              </w:rPr>
              <w:t>0.141592658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450" w:rsidRDefault="004A1971" w:rsidP="00330D47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4A1971">
              <w:rPr>
                <w:rFonts w:ascii="Consolas" w:hAnsi="Consolas" w:cs="Consolas"/>
                <w:bCs/>
                <w:noProof/>
                <w:lang w:val="bg-BG"/>
              </w:rPr>
              <w:t>16/113</w:t>
            </w:r>
          </w:p>
          <w:p w:rsidR="00FD3696" w:rsidRPr="00734E90" w:rsidRDefault="00281E6F" w:rsidP="00330D47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281E6F">
              <w:rPr>
                <w:rFonts w:ascii="Consolas" w:hAnsi="Consolas" w:cs="Consolas"/>
                <w:bCs/>
                <w:noProof/>
                <w:lang w:val="bg-BG"/>
              </w:rPr>
              <w:t>7</w:t>
            </w:r>
          </w:p>
        </w:tc>
      </w:tr>
    </w:tbl>
    <w:p w:rsidR="001F1659" w:rsidRPr="00B77E7B" w:rsidRDefault="001F1659" w:rsidP="00481AB0">
      <w:pPr>
        <w:rPr>
          <w:lang w:val="bg-BG" w:eastAsia="ja-JP"/>
        </w:rPr>
      </w:pPr>
    </w:p>
    <w:sectPr w:rsidR="001F1659" w:rsidRPr="00B77E7B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15E" w:rsidRDefault="00B3615E">
      <w:r>
        <w:separator/>
      </w:r>
    </w:p>
  </w:endnote>
  <w:endnote w:type="continuationSeparator" w:id="0">
    <w:p w:rsidR="00B3615E" w:rsidRDefault="00B3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108A9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B3615E">
            <w:fldChar w:fldCharType="begin"/>
          </w:r>
          <w:r w:rsidR="00B3615E">
            <w:instrText xml:space="preserve"> NUMPAGES </w:instrText>
          </w:r>
          <w:r w:rsidR="00B3615E">
            <w:fldChar w:fldCharType="separate"/>
          </w:r>
          <w:r w:rsidR="005108A9">
            <w:rPr>
              <w:noProof/>
            </w:rPr>
            <w:t>2</w:t>
          </w:r>
          <w:r w:rsidR="00B3615E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3615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15E" w:rsidRDefault="00B3615E">
      <w:r>
        <w:separator/>
      </w:r>
    </w:p>
  </w:footnote>
  <w:footnote w:type="continuationSeparator" w:id="0">
    <w:p w:rsidR="00B3615E" w:rsidRDefault="00B36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 wp14:anchorId="24AB07B7" wp14:editId="5053BFA3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B3615E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E7EE5"/>
    <w:multiLevelType w:val="hybridMultilevel"/>
    <w:tmpl w:val="C2EEA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103B9"/>
    <w:multiLevelType w:val="hybridMultilevel"/>
    <w:tmpl w:val="342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3"/>
  </w:num>
  <w:num w:numId="5">
    <w:abstractNumId w:val="18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F8E"/>
    <w:rsid w:val="00004CAB"/>
    <w:rsid w:val="00004E5A"/>
    <w:rsid w:val="00010247"/>
    <w:rsid w:val="00013CE3"/>
    <w:rsid w:val="00014555"/>
    <w:rsid w:val="00014685"/>
    <w:rsid w:val="000153F8"/>
    <w:rsid w:val="0001692E"/>
    <w:rsid w:val="000206DF"/>
    <w:rsid w:val="00020A1E"/>
    <w:rsid w:val="00022203"/>
    <w:rsid w:val="0002342C"/>
    <w:rsid w:val="00023A30"/>
    <w:rsid w:val="00024338"/>
    <w:rsid w:val="00027702"/>
    <w:rsid w:val="00034946"/>
    <w:rsid w:val="0003616F"/>
    <w:rsid w:val="000478D4"/>
    <w:rsid w:val="00051A0F"/>
    <w:rsid w:val="00051ABB"/>
    <w:rsid w:val="00052483"/>
    <w:rsid w:val="0005531E"/>
    <w:rsid w:val="00056B58"/>
    <w:rsid w:val="00063ABA"/>
    <w:rsid w:val="000646D2"/>
    <w:rsid w:val="000666EA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38CB"/>
    <w:rsid w:val="000943BF"/>
    <w:rsid w:val="00097237"/>
    <w:rsid w:val="000A5461"/>
    <w:rsid w:val="000A79B7"/>
    <w:rsid w:val="000B1561"/>
    <w:rsid w:val="000B4A63"/>
    <w:rsid w:val="000B73D5"/>
    <w:rsid w:val="000C5379"/>
    <w:rsid w:val="000D0A71"/>
    <w:rsid w:val="000D1305"/>
    <w:rsid w:val="000D2DC3"/>
    <w:rsid w:val="000E494F"/>
    <w:rsid w:val="000E532F"/>
    <w:rsid w:val="000E5D41"/>
    <w:rsid w:val="000E6EA7"/>
    <w:rsid w:val="000F0091"/>
    <w:rsid w:val="000F15F3"/>
    <w:rsid w:val="000F2163"/>
    <w:rsid w:val="001105A4"/>
    <w:rsid w:val="00110D80"/>
    <w:rsid w:val="00112E08"/>
    <w:rsid w:val="00114A7E"/>
    <w:rsid w:val="00123C62"/>
    <w:rsid w:val="001248BE"/>
    <w:rsid w:val="0012544F"/>
    <w:rsid w:val="00126BD2"/>
    <w:rsid w:val="00130801"/>
    <w:rsid w:val="00130A76"/>
    <w:rsid w:val="001310E7"/>
    <w:rsid w:val="00134C58"/>
    <w:rsid w:val="00137511"/>
    <w:rsid w:val="0014089F"/>
    <w:rsid w:val="0014248C"/>
    <w:rsid w:val="00146678"/>
    <w:rsid w:val="00147D8A"/>
    <w:rsid w:val="001510E9"/>
    <w:rsid w:val="00151ABA"/>
    <w:rsid w:val="001552C9"/>
    <w:rsid w:val="0015630B"/>
    <w:rsid w:val="001709E0"/>
    <w:rsid w:val="00171BEE"/>
    <w:rsid w:val="00171C06"/>
    <w:rsid w:val="0017625F"/>
    <w:rsid w:val="00181F2B"/>
    <w:rsid w:val="00182F25"/>
    <w:rsid w:val="00184DE6"/>
    <w:rsid w:val="00190A6F"/>
    <w:rsid w:val="00190FDA"/>
    <w:rsid w:val="00193E4B"/>
    <w:rsid w:val="001957A4"/>
    <w:rsid w:val="00196928"/>
    <w:rsid w:val="001976E7"/>
    <w:rsid w:val="001A085B"/>
    <w:rsid w:val="001B00CA"/>
    <w:rsid w:val="001B2BBA"/>
    <w:rsid w:val="001B6091"/>
    <w:rsid w:val="001C0411"/>
    <w:rsid w:val="001C0EFB"/>
    <w:rsid w:val="001C6B8B"/>
    <w:rsid w:val="001C7550"/>
    <w:rsid w:val="001D4834"/>
    <w:rsid w:val="001D6B1C"/>
    <w:rsid w:val="001D7F86"/>
    <w:rsid w:val="001E03A2"/>
    <w:rsid w:val="001E177B"/>
    <w:rsid w:val="001E48FD"/>
    <w:rsid w:val="001F1659"/>
    <w:rsid w:val="00213EAA"/>
    <w:rsid w:val="002170FF"/>
    <w:rsid w:val="002223A6"/>
    <w:rsid w:val="00223708"/>
    <w:rsid w:val="002256CC"/>
    <w:rsid w:val="0023691D"/>
    <w:rsid w:val="00241424"/>
    <w:rsid w:val="00241485"/>
    <w:rsid w:val="00243B42"/>
    <w:rsid w:val="0025114C"/>
    <w:rsid w:val="00262B65"/>
    <w:rsid w:val="00270DD5"/>
    <w:rsid w:val="00271B62"/>
    <w:rsid w:val="0027273B"/>
    <w:rsid w:val="002730AA"/>
    <w:rsid w:val="00281E6F"/>
    <w:rsid w:val="00282904"/>
    <w:rsid w:val="00286653"/>
    <w:rsid w:val="002868AD"/>
    <w:rsid w:val="00286C9D"/>
    <w:rsid w:val="00286D75"/>
    <w:rsid w:val="00286DDB"/>
    <w:rsid w:val="00287978"/>
    <w:rsid w:val="00290C6F"/>
    <w:rsid w:val="00292812"/>
    <w:rsid w:val="0029561E"/>
    <w:rsid w:val="002A13D0"/>
    <w:rsid w:val="002A277F"/>
    <w:rsid w:val="002A7FD3"/>
    <w:rsid w:val="002B28BD"/>
    <w:rsid w:val="002B6B03"/>
    <w:rsid w:val="002C1485"/>
    <w:rsid w:val="002C14C2"/>
    <w:rsid w:val="002C6AC0"/>
    <w:rsid w:val="002D20C9"/>
    <w:rsid w:val="002D2B88"/>
    <w:rsid w:val="002E7343"/>
    <w:rsid w:val="002E7371"/>
    <w:rsid w:val="002F1216"/>
    <w:rsid w:val="002F27CA"/>
    <w:rsid w:val="002F29B4"/>
    <w:rsid w:val="002F7DA4"/>
    <w:rsid w:val="003025F1"/>
    <w:rsid w:val="00304628"/>
    <w:rsid w:val="003065BC"/>
    <w:rsid w:val="00314A2F"/>
    <w:rsid w:val="00314D53"/>
    <w:rsid w:val="003161D5"/>
    <w:rsid w:val="003201BE"/>
    <w:rsid w:val="00330D47"/>
    <w:rsid w:val="003349A0"/>
    <w:rsid w:val="003356E2"/>
    <w:rsid w:val="003358B3"/>
    <w:rsid w:val="00340777"/>
    <w:rsid w:val="00340BB7"/>
    <w:rsid w:val="00346575"/>
    <w:rsid w:val="00346BC7"/>
    <w:rsid w:val="00350563"/>
    <w:rsid w:val="003522D0"/>
    <w:rsid w:val="00353E4D"/>
    <w:rsid w:val="00353E6C"/>
    <w:rsid w:val="00355C08"/>
    <w:rsid w:val="00357B9A"/>
    <w:rsid w:val="003606FD"/>
    <w:rsid w:val="00360A5D"/>
    <w:rsid w:val="00360B4D"/>
    <w:rsid w:val="00360C55"/>
    <w:rsid w:val="00360FBE"/>
    <w:rsid w:val="00361CF6"/>
    <w:rsid w:val="003625C6"/>
    <w:rsid w:val="00362A9F"/>
    <w:rsid w:val="00364A8E"/>
    <w:rsid w:val="00364B33"/>
    <w:rsid w:val="00364DC7"/>
    <w:rsid w:val="00367F4E"/>
    <w:rsid w:val="00372DF0"/>
    <w:rsid w:val="00373FDB"/>
    <w:rsid w:val="00375495"/>
    <w:rsid w:val="00387CAA"/>
    <w:rsid w:val="0039070D"/>
    <w:rsid w:val="00392D4F"/>
    <w:rsid w:val="00396747"/>
    <w:rsid w:val="003A1DB3"/>
    <w:rsid w:val="003A243D"/>
    <w:rsid w:val="003A24B4"/>
    <w:rsid w:val="003A4BA8"/>
    <w:rsid w:val="003B0BA0"/>
    <w:rsid w:val="003B18B4"/>
    <w:rsid w:val="003B25D8"/>
    <w:rsid w:val="003B312B"/>
    <w:rsid w:val="003B5451"/>
    <w:rsid w:val="003C355F"/>
    <w:rsid w:val="003D2B08"/>
    <w:rsid w:val="003D472C"/>
    <w:rsid w:val="003D6977"/>
    <w:rsid w:val="003D7D4A"/>
    <w:rsid w:val="003E009A"/>
    <w:rsid w:val="003E1B31"/>
    <w:rsid w:val="003E238C"/>
    <w:rsid w:val="003E5850"/>
    <w:rsid w:val="003E69DB"/>
    <w:rsid w:val="003E6B5A"/>
    <w:rsid w:val="003F0025"/>
    <w:rsid w:val="003F1B6A"/>
    <w:rsid w:val="003F3A33"/>
    <w:rsid w:val="003F5458"/>
    <w:rsid w:val="003F5A3D"/>
    <w:rsid w:val="004025CE"/>
    <w:rsid w:val="00404189"/>
    <w:rsid w:val="00406E91"/>
    <w:rsid w:val="00411200"/>
    <w:rsid w:val="00412632"/>
    <w:rsid w:val="00414108"/>
    <w:rsid w:val="00416D86"/>
    <w:rsid w:val="004210F6"/>
    <w:rsid w:val="00422627"/>
    <w:rsid w:val="004254EE"/>
    <w:rsid w:val="004260E4"/>
    <w:rsid w:val="00426A16"/>
    <w:rsid w:val="00427EC6"/>
    <w:rsid w:val="004323BC"/>
    <w:rsid w:val="00433C2E"/>
    <w:rsid w:val="0044441C"/>
    <w:rsid w:val="004452F2"/>
    <w:rsid w:val="00446410"/>
    <w:rsid w:val="00447027"/>
    <w:rsid w:val="00450D23"/>
    <w:rsid w:val="00453CA4"/>
    <w:rsid w:val="00454693"/>
    <w:rsid w:val="004549B5"/>
    <w:rsid w:val="00455277"/>
    <w:rsid w:val="00460E19"/>
    <w:rsid w:val="0046113A"/>
    <w:rsid w:val="004612A2"/>
    <w:rsid w:val="004616E5"/>
    <w:rsid w:val="0046548F"/>
    <w:rsid w:val="004672DF"/>
    <w:rsid w:val="00467807"/>
    <w:rsid w:val="00467E8E"/>
    <w:rsid w:val="00471AA9"/>
    <w:rsid w:val="00471FD5"/>
    <w:rsid w:val="00473E65"/>
    <w:rsid w:val="0047414F"/>
    <w:rsid w:val="004766ED"/>
    <w:rsid w:val="00481AB0"/>
    <w:rsid w:val="00482C42"/>
    <w:rsid w:val="00486BC6"/>
    <w:rsid w:val="0049041F"/>
    <w:rsid w:val="00490EF7"/>
    <w:rsid w:val="004910D1"/>
    <w:rsid w:val="00492205"/>
    <w:rsid w:val="00494A4C"/>
    <w:rsid w:val="00497068"/>
    <w:rsid w:val="004A1971"/>
    <w:rsid w:val="004A5D89"/>
    <w:rsid w:val="004A68E2"/>
    <w:rsid w:val="004B0789"/>
    <w:rsid w:val="004B14E1"/>
    <w:rsid w:val="004B2048"/>
    <w:rsid w:val="004B29D8"/>
    <w:rsid w:val="004B4315"/>
    <w:rsid w:val="004B4462"/>
    <w:rsid w:val="004B4E58"/>
    <w:rsid w:val="004C0C23"/>
    <w:rsid w:val="004C3BF2"/>
    <w:rsid w:val="004C5ADC"/>
    <w:rsid w:val="004D0809"/>
    <w:rsid w:val="004D1123"/>
    <w:rsid w:val="004D2CF6"/>
    <w:rsid w:val="004D2F9E"/>
    <w:rsid w:val="004D3DBE"/>
    <w:rsid w:val="004D5369"/>
    <w:rsid w:val="004D7BAC"/>
    <w:rsid w:val="004E19BB"/>
    <w:rsid w:val="004E2134"/>
    <w:rsid w:val="004E57AB"/>
    <w:rsid w:val="004E665D"/>
    <w:rsid w:val="004F4710"/>
    <w:rsid w:val="004F55D8"/>
    <w:rsid w:val="004F6707"/>
    <w:rsid w:val="004F7C09"/>
    <w:rsid w:val="00502A78"/>
    <w:rsid w:val="005108A9"/>
    <w:rsid w:val="00510B87"/>
    <w:rsid w:val="005112D7"/>
    <w:rsid w:val="0051316B"/>
    <w:rsid w:val="00513183"/>
    <w:rsid w:val="00514937"/>
    <w:rsid w:val="005166D6"/>
    <w:rsid w:val="005202C9"/>
    <w:rsid w:val="00533E61"/>
    <w:rsid w:val="00535770"/>
    <w:rsid w:val="00535AA3"/>
    <w:rsid w:val="00535BCE"/>
    <w:rsid w:val="005361C2"/>
    <w:rsid w:val="0053698C"/>
    <w:rsid w:val="005414FD"/>
    <w:rsid w:val="005429F8"/>
    <w:rsid w:val="00544619"/>
    <w:rsid w:val="005452CC"/>
    <w:rsid w:val="00545510"/>
    <w:rsid w:val="005475E8"/>
    <w:rsid w:val="00550F21"/>
    <w:rsid w:val="00552A9F"/>
    <w:rsid w:val="00552DDB"/>
    <w:rsid w:val="0055368F"/>
    <w:rsid w:val="00553A28"/>
    <w:rsid w:val="00554CD4"/>
    <w:rsid w:val="005578D0"/>
    <w:rsid w:val="00560EE5"/>
    <w:rsid w:val="00560FD3"/>
    <w:rsid w:val="00561C99"/>
    <w:rsid w:val="00566552"/>
    <w:rsid w:val="005668A0"/>
    <w:rsid w:val="00567E89"/>
    <w:rsid w:val="00575A18"/>
    <w:rsid w:val="00577F46"/>
    <w:rsid w:val="00581484"/>
    <w:rsid w:val="00581774"/>
    <w:rsid w:val="00582473"/>
    <w:rsid w:val="00582B7E"/>
    <w:rsid w:val="005847DA"/>
    <w:rsid w:val="005907FF"/>
    <w:rsid w:val="005A2EF8"/>
    <w:rsid w:val="005A483B"/>
    <w:rsid w:val="005A5C6C"/>
    <w:rsid w:val="005A61E1"/>
    <w:rsid w:val="005B0D5C"/>
    <w:rsid w:val="005B27AE"/>
    <w:rsid w:val="005C29C2"/>
    <w:rsid w:val="005C457A"/>
    <w:rsid w:val="005C4807"/>
    <w:rsid w:val="005C7E43"/>
    <w:rsid w:val="005D0020"/>
    <w:rsid w:val="005D091A"/>
    <w:rsid w:val="005D2A25"/>
    <w:rsid w:val="005D3C9B"/>
    <w:rsid w:val="005D3F6F"/>
    <w:rsid w:val="005D52F9"/>
    <w:rsid w:val="005D5411"/>
    <w:rsid w:val="005E01C3"/>
    <w:rsid w:val="005E21E2"/>
    <w:rsid w:val="005E3A09"/>
    <w:rsid w:val="005E3FFE"/>
    <w:rsid w:val="005E7BBE"/>
    <w:rsid w:val="005F050D"/>
    <w:rsid w:val="005F3250"/>
    <w:rsid w:val="005F7338"/>
    <w:rsid w:val="005F78E5"/>
    <w:rsid w:val="006001FA"/>
    <w:rsid w:val="00600C76"/>
    <w:rsid w:val="00602450"/>
    <w:rsid w:val="00605BD1"/>
    <w:rsid w:val="0061142D"/>
    <w:rsid w:val="00616A31"/>
    <w:rsid w:val="00620F40"/>
    <w:rsid w:val="00621B06"/>
    <w:rsid w:val="00625BBC"/>
    <w:rsid w:val="006260EC"/>
    <w:rsid w:val="0063318F"/>
    <w:rsid w:val="00634698"/>
    <w:rsid w:val="006363CD"/>
    <w:rsid w:val="00636D60"/>
    <w:rsid w:val="00637597"/>
    <w:rsid w:val="006416F5"/>
    <w:rsid w:val="006424C7"/>
    <w:rsid w:val="00644AB7"/>
    <w:rsid w:val="00647AF5"/>
    <w:rsid w:val="006525F2"/>
    <w:rsid w:val="0065289A"/>
    <w:rsid w:val="00652CA5"/>
    <w:rsid w:val="00654898"/>
    <w:rsid w:val="006548CD"/>
    <w:rsid w:val="00655883"/>
    <w:rsid w:val="00660EC8"/>
    <w:rsid w:val="00661D7B"/>
    <w:rsid w:val="006629F2"/>
    <w:rsid w:val="00665AA0"/>
    <w:rsid w:val="006801B3"/>
    <w:rsid w:val="006809CE"/>
    <w:rsid w:val="006810D8"/>
    <w:rsid w:val="00681E98"/>
    <w:rsid w:val="00686389"/>
    <w:rsid w:val="00693412"/>
    <w:rsid w:val="00695108"/>
    <w:rsid w:val="006A7310"/>
    <w:rsid w:val="006A7D51"/>
    <w:rsid w:val="006B01AC"/>
    <w:rsid w:val="006B0610"/>
    <w:rsid w:val="006B13C8"/>
    <w:rsid w:val="006B7FD8"/>
    <w:rsid w:val="006C2FC7"/>
    <w:rsid w:val="006C38CD"/>
    <w:rsid w:val="006D04FB"/>
    <w:rsid w:val="006D0EED"/>
    <w:rsid w:val="006D1308"/>
    <w:rsid w:val="006E3907"/>
    <w:rsid w:val="006E4384"/>
    <w:rsid w:val="006E4474"/>
    <w:rsid w:val="006E6408"/>
    <w:rsid w:val="006E6C41"/>
    <w:rsid w:val="006F0602"/>
    <w:rsid w:val="006F217D"/>
    <w:rsid w:val="006F5F7D"/>
    <w:rsid w:val="006F7086"/>
    <w:rsid w:val="006F74EA"/>
    <w:rsid w:val="00702922"/>
    <w:rsid w:val="00702E43"/>
    <w:rsid w:val="00705732"/>
    <w:rsid w:val="007079C8"/>
    <w:rsid w:val="00714254"/>
    <w:rsid w:val="0071580A"/>
    <w:rsid w:val="00725DBD"/>
    <w:rsid w:val="00726FE0"/>
    <w:rsid w:val="007272DA"/>
    <w:rsid w:val="00732CC6"/>
    <w:rsid w:val="00733200"/>
    <w:rsid w:val="00743C6D"/>
    <w:rsid w:val="0074694C"/>
    <w:rsid w:val="0074751E"/>
    <w:rsid w:val="00750E5D"/>
    <w:rsid w:val="00752281"/>
    <w:rsid w:val="00757BF6"/>
    <w:rsid w:val="00760400"/>
    <w:rsid w:val="007607A4"/>
    <w:rsid w:val="007613F7"/>
    <w:rsid w:val="00764AF4"/>
    <w:rsid w:val="00771CE0"/>
    <w:rsid w:val="00771CF6"/>
    <w:rsid w:val="00773183"/>
    <w:rsid w:val="00774223"/>
    <w:rsid w:val="00775DA0"/>
    <w:rsid w:val="00777604"/>
    <w:rsid w:val="007837E5"/>
    <w:rsid w:val="00785A45"/>
    <w:rsid w:val="00787230"/>
    <w:rsid w:val="00787CC8"/>
    <w:rsid w:val="00790B8C"/>
    <w:rsid w:val="00790C9D"/>
    <w:rsid w:val="00796227"/>
    <w:rsid w:val="007A1533"/>
    <w:rsid w:val="007A5892"/>
    <w:rsid w:val="007B2F61"/>
    <w:rsid w:val="007B6FC3"/>
    <w:rsid w:val="007C2B6F"/>
    <w:rsid w:val="007C4F57"/>
    <w:rsid w:val="007D1E63"/>
    <w:rsid w:val="007D2B4D"/>
    <w:rsid w:val="007D307D"/>
    <w:rsid w:val="007D3BCD"/>
    <w:rsid w:val="007D7773"/>
    <w:rsid w:val="007E0853"/>
    <w:rsid w:val="007E26BB"/>
    <w:rsid w:val="007E3DB6"/>
    <w:rsid w:val="007E5242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C1B"/>
    <w:rsid w:val="00822482"/>
    <w:rsid w:val="00823DEE"/>
    <w:rsid w:val="008277D0"/>
    <w:rsid w:val="00827AA4"/>
    <w:rsid w:val="0083015F"/>
    <w:rsid w:val="008307F9"/>
    <w:rsid w:val="00837A62"/>
    <w:rsid w:val="00840E37"/>
    <w:rsid w:val="00843158"/>
    <w:rsid w:val="00846D87"/>
    <w:rsid w:val="008471B5"/>
    <w:rsid w:val="00847872"/>
    <w:rsid w:val="008514AF"/>
    <w:rsid w:val="00851F94"/>
    <w:rsid w:val="008538E3"/>
    <w:rsid w:val="008571CD"/>
    <w:rsid w:val="00857C9E"/>
    <w:rsid w:val="0086473A"/>
    <w:rsid w:val="0087049B"/>
    <w:rsid w:val="008713BD"/>
    <w:rsid w:val="00872BA1"/>
    <w:rsid w:val="008758B8"/>
    <w:rsid w:val="0087778A"/>
    <w:rsid w:val="008803FA"/>
    <w:rsid w:val="00885225"/>
    <w:rsid w:val="00887AEA"/>
    <w:rsid w:val="00896023"/>
    <w:rsid w:val="008A0024"/>
    <w:rsid w:val="008A002C"/>
    <w:rsid w:val="008A0295"/>
    <w:rsid w:val="008A7C5F"/>
    <w:rsid w:val="008B0C41"/>
    <w:rsid w:val="008B5C37"/>
    <w:rsid w:val="008B67CB"/>
    <w:rsid w:val="008B6A91"/>
    <w:rsid w:val="008C04B0"/>
    <w:rsid w:val="008C0799"/>
    <w:rsid w:val="008D13B6"/>
    <w:rsid w:val="008D1E53"/>
    <w:rsid w:val="008D292C"/>
    <w:rsid w:val="008D388A"/>
    <w:rsid w:val="008D4936"/>
    <w:rsid w:val="008D5082"/>
    <w:rsid w:val="008D541B"/>
    <w:rsid w:val="008D61D9"/>
    <w:rsid w:val="008D74FD"/>
    <w:rsid w:val="008E5681"/>
    <w:rsid w:val="008E61EC"/>
    <w:rsid w:val="008E7902"/>
    <w:rsid w:val="008F1D81"/>
    <w:rsid w:val="008F4999"/>
    <w:rsid w:val="008F76E2"/>
    <w:rsid w:val="008F7DA1"/>
    <w:rsid w:val="009000BF"/>
    <w:rsid w:val="0090067B"/>
    <w:rsid w:val="009060AE"/>
    <w:rsid w:val="00911CB7"/>
    <w:rsid w:val="009128CD"/>
    <w:rsid w:val="00912A0A"/>
    <w:rsid w:val="009132A1"/>
    <w:rsid w:val="00916012"/>
    <w:rsid w:val="0091723A"/>
    <w:rsid w:val="0092092F"/>
    <w:rsid w:val="009209C9"/>
    <w:rsid w:val="009247A7"/>
    <w:rsid w:val="0093087A"/>
    <w:rsid w:val="00931142"/>
    <w:rsid w:val="0093301D"/>
    <w:rsid w:val="009337C7"/>
    <w:rsid w:val="00936A7E"/>
    <w:rsid w:val="009370B8"/>
    <w:rsid w:val="00941EE5"/>
    <w:rsid w:val="0094687E"/>
    <w:rsid w:val="00953D7C"/>
    <w:rsid w:val="0095490F"/>
    <w:rsid w:val="00957512"/>
    <w:rsid w:val="00961C4F"/>
    <w:rsid w:val="00961D42"/>
    <w:rsid w:val="00971AB8"/>
    <w:rsid w:val="00974AB1"/>
    <w:rsid w:val="00977449"/>
    <w:rsid w:val="00981A10"/>
    <w:rsid w:val="00991301"/>
    <w:rsid w:val="00993CFE"/>
    <w:rsid w:val="009966BB"/>
    <w:rsid w:val="009A07CA"/>
    <w:rsid w:val="009A4A10"/>
    <w:rsid w:val="009A534F"/>
    <w:rsid w:val="009B1C9E"/>
    <w:rsid w:val="009B2D99"/>
    <w:rsid w:val="009B46EB"/>
    <w:rsid w:val="009C5A8F"/>
    <w:rsid w:val="009C7AA7"/>
    <w:rsid w:val="009D0B25"/>
    <w:rsid w:val="009D2A25"/>
    <w:rsid w:val="009D4D25"/>
    <w:rsid w:val="009D4FAE"/>
    <w:rsid w:val="009E226C"/>
    <w:rsid w:val="009E2847"/>
    <w:rsid w:val="009E384B"/>
    <w:rsid w:val="009E5A64"/>
    <w:rsid w:val="009E5CA1"/>
    <w:rsid w:val="009E717D"/>
    <w:rsid w:val="009F5D3F"/>
    <w:rsid w:val="009F6808"/>
    <w:rsid w:val="00A046D8"/>
    <w:rsid w:val="00A12313"/>
    <w:rsid w:val="00A12771"/>
    <w:rsid w:val="00A20030"/>
    <w:rsid w:val="00A271AE"/>
    <w:rsid w:val="00A32CF0"/>
    <w:rsid w:val="00A414E5"/>
    <w:rsid w:val="00A43BE2"/>
    <w:rsid w:val="00A448EA"/>
    <w:rsid w:val="00A45C57"/>
    <w:rsid w:val="00A50BD1"/>
    <w:rsid w:val="00A612AB"/>
    <w:rsid w:val="00A666B9"/>
    <w:rsid w:val="00A66D6C"/>
    <w:rsid w:val="00A721A4"/>
    <w:rsid w:val="00A72961"/>
    <w:rsid w:val="00A72BA9"/>
    <w:rsid w:val="00A72D25"/>
    <w:rsid w:val="00A72D3B"/>
    <w:rsid w:val="00A72E9D"/>
    <w:rsid w:val="00A74A55"/>
    <w:rsid w:val="00A7567A"/>
    <w:rsid w:val="00A763A5"/>
    <w:rsid w:val="00A76F3F"/>
    <w:rsid w:val="00A85672"/>
    <w:rsid w:val="00A85EDE"/>
    <w:rsid w:val="00A95C0E"/>
    <w:rsid w:val="00A9626F"/>
    <w:rsid w:val="00A97129"/>
    <w:rsid w:val="00AA25F7"/>
    <w:rsid w:val="00AB15CE"/>
    <w:rsid w:val="00AB29E4"/>
    <w:rsid w:val="00AC1DDC"/>
    <w:rsid w:val="00AC43A4"/>
    <w:rsid w:val="00AC4AF0"/>
    <w:rsid w:val="00AC73A6"/>
    <w:rsid w:val="00AC7895"/>
    <w:rsid w:val="00AC7B0D"/>
    <w:rsid w:val="00AD1346"/>
    <w:rsid w:val="00AD5A22"/>
    <w:rsid w:val="00AD6D6B"/>
    <w:rsid w:val="00AE5F07"/>
    <w:rsid w:val="00B039CA"/>
    <w:rsid w:val="00B045A7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353A7"/>
    <w:rsid w:val="00B3615E"/>
    <w:rsid w:val="00B376D3"/>
    <w:rsid w:val="00B409DD"/>
    <w:rsid w:val="00B429FF"/>
    <w:rsid w:val="00B42CD8"/>
    <w:rsid w:val="00B55646"/>
    <w:rsid w:val="00B65A45"/>
    <w:rsid w:val="00B65F4B"/>
    <w:rsid w:val="00B72C41"/>
    <w:rsid w:val="00B73A88"/>
    <w:rsid w:val="00B77E7B"/>
    <w:rsid w:val="00B80B20"/>
    <w:rsid w:val="00B8107E"/>
    <w:rsid w:val="00B81784"/>
    <w:rsid w:val="00B82A86"/>
    <w:rsid w:val="00B864B2"/>
    <w:rsid w:val="00B92160"/>
    <w:rsid w:val="00BA08C1"/>
    <w:rsid w:val="00BA1F2B"/>
    <w:rsid w:val="00BA27D3"/>
    <w:rsid w:val="00BA51CA"/>
    <w:rsid w:val="00BA53E7"/>
    <w:rsid w:val="00BB0AEE"/>
    <w:rsid w:val="00BB0F72"/>
    <w:rsid w:val="00BB17A9"/>
    <w:rsid w:val="00BB222F"/>
    <w:rsid w:val="00BB4534"/>
    <w:rsid w:val="00BC389A"/>
    <w:rsid w:val="00BD0D78"/>
    <w:rsid w:val="00BD3864"/>
    <w:rsid w:val="00BD4535"/>
    <w:rsid w:val="00BD68FF"/>
    <w:rsid w:val="00BD7753"/>
    <w:rsid w:val="00BE0F7C"/>
    <w:rsid w:val="00BE7803"/>
    <w:rsid w:val="00BE79B0"/>
    <w:rsid w:val="00BF1B4D"/>
    <w:rsid w:val="00BF1CB7"/>
    <w:rsid w:val="00BF48FB"/>
    <w:rsid w:val="00BF5C48"/>
    <w:rsid w:val="00C02EAD"/>
    <w:rsid w:val="00C03AED"/>
    <w:rsid w:val="00C0660D"/>
    <w:rsid w:val="00C106CA"/>
    <w:rsid w:val="00C17D8D"/>
    <w:rsid w:val="00C2348D"/>
    <w:rsid w:val="00C3422D"/>
    <w:rsid w:val="00C34364"/>
    <w:rsid w:val="00C34DDD"/>
    <w:rsid w:val="00C354E7"/>
    <w:rsid w:val="00C37456"/>
    <w:rsid w:val="00C41F7C"/>
    <w:rsid w:val="00C420D7"/>
    <w:rsid w:val="00C43D4E"/>
    <w:rsid w:val="00C45935"/>
    <w:rsid w:val="00C47C84"/>
    <w:rsid w:val="00C52268"/>
    <w:rsid w:val="00C5272B"/>
    <w:rsid w:val="00C619E4"/>
    <w:rsid w:val="00C72A77"/>
    <w:rsid w:val="00C744C7"/>
    <w:rsid w:val="00C74A16"/>
    <w:rsid w:val="00C75802"/>
    <w:rsid w:val="00C80501"/>
    <w:rsid w:val="00C80649"/>
    <w:rsid w:val="00C85F23"/>
    <w:rsid w:val="00C90C64"/>
    <w:rsid w:val="00C911A9"/>
    <w:rsid w:val="00CA1113"/>
    <w:rsid w:val="00CA55DA"/>
    <w:rsid w:val="00CB30B5"/>
    <w:rsid w:val="00CB3C54"/>
    <w:rsid w:val="00CB7622"/>
    <w:rsid w:val="00CC074D"/>
    <w:rsid w:val="00CC0A1F"/>
    <w:rsid w:val="00CC4ABF"/>
    <w:rsid w:val="00CD1D03"/>
    <w:rsid w:val="00CD2847"/>
    <w:rsid w:val="00CD587F"/>
    <w:rsid w:val="00CE1A85"/>
    <w:rsid w:val="00CF06DA"/>
    <w:rsid w:val="00CF2197"/>
    <w:rsid w:val="00CF264E"/>
    <w:rsid w:val="00CF4B88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0F2"/>
    <w:rsid w:val="00D31CE4"/>
    <w:rsid w:val="00D3294D"/>
    <w:rsid w:val="00D410FC"/>
    <w:rsid w:val="00D44C79"/>
    <w:rsid w:val="00D45455"/>
    <w:rsid w:val="00D45F6F"/>
    <w:rsid w:val="00D5099B"/>
    <w:rsid w:val="00D510C2"/>
    <w:rsid w:val="00D522F6"/>
    <w:rsid w:val="00D551F8"/>
    <w:rsid w:val="00D57D6C"/>
    <w:rsid w:val="00D60E9D"/>
    <w:rsid w:val="00D62E73"/>
    <w:rsid w:val="00D65C41"/>
    <w:rsid w:val="00D73817"/>
    <w:rsid w:val="00D73A9B"/>
    <w:rsid w:val="00D73B50"/>
    <w:rsid w:val="00D73E22"/>
    <w:rsid w:val="00D759EF"/>
    <w:rsid w:val="00D75DB1"/>
    <w:rsid w:val="00D76346"/>
    <w:rsid w:val="00D8070C"/>
    <w:rsid w:val="00D81A0B"/>
    <w:rsid w:val="00D840B7"/>
    <w:rsid w:val="00D84865"/>
    <w:rsid w:val="00D84FC2"/>
    <w:rsid w:val="00D86395"/>
    <w:rsid w:val="00D9558D"/>
    <w:rsid w:val="00D96C6F"/>
    <w:rsid w:val="00DA4819"/>
    <w:rsid w:val="00DA6027"/>
    <w:rsid w:val="00DB07AF"/>
    <w:rsid w:val="00DB0F13"/>
    <w:rsid w:val="00DB1A48"/>
    <w:rsid w:val="00DB209F"/>
    <w:rsid w:val="00DB54EC"/>
    <w:rsid w:val="00DC501C"/>
    <w:rsid w:val="00DC5639"/>
    <w:rsid w:val="00DD0F05"/>
    <w:rsid w:val="00DD2674"/>
    <w:rsid w:val="00DD2EBC"/>
    <w:rsid w:val="00DD5131"/>
    <w:rsid w:val="00DE0129"/>
    <w:rsid w:val="00DE2C8D"/>
    <w:rsid w:val="00DF1422"/>
    <w:rsid w:val="00DF1A77"/>
    <w:rsid w:val="00DF25AD"/>
    <w:rsid w:val="00E06992"/>
    <w:rsid w:val="00E13F95"/>
    <w:rsid w:val="00E20B92"/>
    <w:rsid w:val="00E23012"/>
    <w:rsid w:val="00E2410B"/>
    <w:rsid w:val="00E25491"/>
    <w:rsid w:val="00E25A5E"/>
    <w:rsid w:val="00E27196"/>
    <w:rsid w:val="00E3111C"/>
    <w:rsid w:val="00E40570"/>
    <w:rsid w:val="00E407E9"/>
    <w:rsid w:val="00E416C2"/>
    <w:rsid w:val="00E4301D"/>
    <w:rsid w:val="00E452E8"/>
    <w:rsid w:val="00E478E3"/>
    <w:rsid w:val="00E51190"/>
    <w:rsid w:val="00E5157B"/>
    <w:rsid w:val="00E52237"/>
    <w:rsid w:val="00E53152"/>
    <w:rsid w:val="00E61398"/>
    <w:rsid w:val="00E62A7E"/>
    <w:rsid w:val="00E62E1C"/>
    <w:rsid w:val="00E6410C"/>
    <w:rsid w:val="00E647DC"/>
    <w:rsid w:val="00E7032E"/>
    <w:rsid w:val="00E74F2F"/>
    <w:rsid w:val="00E80D56"/>
    <w:rsid w:val="00E83D12"/>
    <w:rsid w:val="00E90A24"/>
    <w:rsid w:val="00E93DA0"/>
    <w:rsid w:val="00EA08B0"/>
    <w:rsid w:val="00EA0B21"/>
    <w:rsid w:val="00EA579E"/>
    <w:rsid w:val="00EA665A"/>
    <w:rsid w:val="00EA6668"/>
    <w:rsid w:val="00EA6A67"/>
    <w:rsid w:val="00EA7DBC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5B29"/>
    <w:rsid w:val="00ED68D6"/>
    <w:rsid w:val="00ED7BC2"/>
    <w:rsid w:val="00EE1904"/>
    <w:rsid w:val="00EE1BC9"/>
    <w:rsid w:val="00EE360E"/>
    <w:rsid w:val="00EF160F"/>
    <w:rsid w:val="00EF4902"/>
    <w:rsid w:val="00EF72FB"/>
    <w:rsid w:val="00EF7C32"/>
    <w:rsid w:val="00F030AF"/>
    <w:rsid w:val="00F04D38"/>
    <w:rsid w:val="00F14419"/>
    <w:rsid w:val="00F155FD"/>
    <w:rsid w:val="00F15C19"/>
    <w:rsid w:val="00F20488"/>
    <w:rsid w:val="00F30CB3"/>
    <w:rsid w:val="00F327D0"/>
    <w:rsid w:val="00F32A86"/>
    <w:rsid w:val="00F32E86"/>
    <w:rsid w:val="00F35CD4"/>
    <w:rsid w:val="00F44305"/>
    <w:rsid w:val="00F44C75"/>
    <w:rsid w:val="00F5031A"/>
    <w:rsid w:val="00F50936"/>
    <w:rsid w:val="00F541C8"/>
    <w:rsid w:val="00F547E4"/>
    <w:rsid w:val="00F57F78"/>
    <w:rsid w:val="00F62CEE"/>
    <w:rsid w:val="00F642FA"/>
    <w:rsid w:val="00F74947"/>
    <w:rsid w:val="00F76A3E"/>
    <w:rsid w:val="00F845B7"/>
    <w:rsid w:val="00F84979"/>
    <w:rsid w:val="00F8713D"/>
    <w:rsid w:val="00F92560"/>
    <w:rsid w:val="00F95498"/>
    <w:rsid w:val="00F97878"/>
    <w:rsid w:val="00FA489A"/>
    <w:rsid w:val="00FB330F"/>
    <w:rsid w:val="00FC2A77"/>
    <w:rsid w:val="00FC49A8"/>
    <w:rsid w:val="00FC6FF1"/>
    <w:rsid w:val="00FD28FC"/>
    <w:rsid w:val="00FD3696"/>
    <w:rsid w:val="00FD5F0C"/>
    <w:rsid w:val="00FE5445"/>
    <w:rsid w:val="00FE6ACA"/>
    <w:rsid w:val="00FE6BD9"/>
    <w:rsid w:val="00FE70C0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45EC8-DED7-4B65-951D-A234B073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817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3334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487</cp:revision>
  <cp:lastPrinted>2011-11-24T17:37:00Z</cp:lastPrinted>
  <dcterms:created xsi:type="dcterms:W3CDTF">2013-09-12T13:52:00Z</dcterms:created>
  <dcterms:modified xsi:type="dcterms:W3CDTF">2013-10-24T07:46:00Z</dcterms:modified>
</cp:coreProperties>
</file>