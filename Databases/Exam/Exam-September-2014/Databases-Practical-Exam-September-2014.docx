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BB04FB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proofErr w:type="gramStart"/>
      <w:r>
        <w:t>“ “</w:t>
      </w:r>
      <w:proofErr w:type="gramEnd"/>
      <w:r>
        <w:t xml:space="preserve">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proofErr w:type="gramStart"/>
      <w:r w:rsidR="003D0AA5">
        <w:t>“ “</w:t>
      </w:r>
      <w:proofErr w:type="gramEnd"/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</w:t>
      </w:r>
      <w:r w:rsidR="00614021">
        <w:rPr>
          <w:b/>
        </w:rPr>
        <w:t>dealer</w:t>
      </w:r>
      <w:r w:rsidR="003642F7">
        <w:rPr>
          <w:b/>
        </w:rPr>
        <w:t>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</w:t>
      </w:r>
      <w:r w:rsidR="00E504FF">
        <w:t>20</w:t>
      </w:r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proofErr w:type="spellEnd"/>
      <w:r w:rsidR="00A93045">
        <w:t xml:space="preserve">" </w:t>
      </w:r>
      <w:r w:rsidR="00B15010" w:rsidRPr="0073480E">
        <w:rPr>
          <w:b/>
          <w:sz w:val="32"/>
          <w:szCs w:val="32"/>
        </w:rPr>
        <w:t>folders</w:t>
      </w:r>
      <w:r w:rsidR="00B15010">
        <w:t xml:space="preserve">  </w:t>
      </w:r>
      <w:r w:rsidR="00A93045">
        <w:t xml:space="preserve">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 w:rsidR="008D3DA7">
        <w:t xml:space="preserve">, 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  <w:bookmarkStart w:id="0" w:name="_GoBack"/>
      <w:bookmarkEnd w:id="0"/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 xml:space="preserve">The </w:t>
      </w:r>
      <w:proofErr w:type="spellStart"/>
      <w:r>
        <w:t>Telerik</w:t>
      </w:r>
      <w:proofErr w:type="spellEnd"/>
      <w:r>
        <w:t xml:space="preserve">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7E5" w:rsidRDefault="004C07E5">
      <w:r>
        <w:separator/>
      </w:r>
    </w:p>
  </w:endnote>
  <w:endnote w:type="continuationSeparator" w:id="0">
    <w:p w:rsidR="004C07E5" w:rsidRDefault="004C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5310F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E5310F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E838F0" w:rsidRPr="00127768" w:rsidRDefault="004C07E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7E5" w:rsidRDefault="004C07E5">
      <w:r>
        <w:separator/>
      </w:r>
    </w:p>
  </w:footnote>
  <w:footnote w:type="continuationSeparator" w:id="0">
    <w:p w:rsidR="004C07E5" w:rsidRDefault="004C0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4C07E5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06324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7E5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021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3480E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3DA7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5010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4FB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4642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4FF"/>
    <w:rsid w:val="00E50749"/>
    <w:rsid w:val="00E51190"/>
    <w:rsid w:val="00E5310F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101A1-3224-45AE-9F09-43F0262F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362</TotalTime>
  <Pages>4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8353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mitov</cp:lastModifiedBy>
  <cp:revision>94</cp:revision>
  <cp:lastPrinted>2009-11-24T10:33:00Z</cp:lastPrinted>
  <dcterms:created xsi:type="dcterms:W3CDTF">2014-09-07T14:19:00Z</dcterms:created>
  <dcterms:modified xsi:type="dcterms:W3CDTF">2014-09-17T06:58:00Z</dcterms:modified>
</cp:coreProperties>
</file>